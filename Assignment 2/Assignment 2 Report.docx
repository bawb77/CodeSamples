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FF8622F" wp14:editId="06DB738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9E257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07B3485D3F4474DBBC792B28DC26BE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2FCC">
                                      <w:t>Ben Baxter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A27EAA03A40A441AA96F09475FDA00E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2FCC">
                                      <w:t>t00032663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AC90C8EE2AEB4C26BDC99C1372350B7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52FCC">
                                      <w:t>January 26,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F862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9E2579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907B3485D3F4474DBBC792B28DC26BE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52FCC">
                                <w:t>Ben Baxter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A27EAA03A40A441AA96F09475FDA00E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52FCC">
                                <w:t>t00032663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AC90C8EE2AEB4C26BDC99C1372350B7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52FCC">
                                <w:t>January 26,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BEBBC57" wp14:editId="0DA515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A52FCC">
                                    <w:pPr>
                                      <w:pStyle w:val="Title"/>
                                    </w:pPr>
                                    <w:r>
                                      <w:t>Comp 2230 Assignment 2</w:t>
                                    </w:r>
                                  </w:p>
                                </w:sdtContent>
                              </w:sdt>
                              <w:p w:rsidR="002163EE" w:rsidRDefault="009E257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2FCC">
                                      <w:t>A Study in Awesome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EBBC57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A52FCC">
                              <w:pPr>
                                <w:pStyle w:val="Title"/>
                              </w:pPr>
                              <w:r>
                                <w:t>Comp 2230 Assignment 2</w:t>
                              </w:r>
                            </w:p>
                          </w:sdtContent>
                        </w:sdt>
                        <w:p w:rsidR="002163EE" w:rsidRDefault="009E257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2FCC">
                                <w:t>A Study in Awesome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112BE75A" wp14:editId="5C5731A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A52FCC" w:rsidRDefault="00A52FCC" w:rsidP="00A52FCC">
      <w:pPr>
        <w:rPr>
          <w:sz w:val="24"/>
        </w:rPr>
      </w:pPr>
      <w:r>
        <w:rPr>
          <w:sz w:val="24"/>
        </w:rPr>
        <w:lastRenderedPageBreak/>
        <w:t>Problem Definition:</w:t>
      </w:r>
    </w:p>
    <w:p w:rsidR="00A52FCC" w:rsidRDefault="00A52FCC" w:rsidP="00A52FCC">
      <w:pPr>
        <w:rPr>
          <w:sz w:val="24"/>
          <w:u w:val="single"/>
        </w:rPr>
      </w:pPr>
      <w:r>
        <w:rPr>
          <w:sz w:val="24"/>
        </w:rPr>
        <w:tab/>
      </w:r>
      <w:r w:rsidRPr="003665D8">
        <w:rPr>
          <w:sz w:val="24"/>
          <w:u w:val="single"/>
        </w:rPr>
        <w:t>Describe problem</w:t>
      </w:r>
    </w:p>
    <w:p w:rsidR="003665D8" w:rsidRPr="003665D8" w:rsidRDefault="003665D8" w:rsidP="003665D8">
      <w:pPr>
        <w:pStyle w:val="ListParagraph"/>
        <w:numPr>
          <w:ilvl w:val="0"/>
          <w:numId w:val="8"/>
        </w:numPr>
        <w:rPr>
          <w:sz w:val="24"/>
          <w:u w:val="single"/>
        </w:rPr>
      </w:pPr>
      <w:r>
        <w:rPr>
          <w:sz w:val="24"/>
        </w:rPr>
        <w:t>Complete LinkedQueue’s methods</w:t>
      </w:r>
    </w:p>
    <w:p w:rsidR="003665D8" w:rsidRPr="003665D8" w:rsidRDefault="003665D8" w:rsidP="003665D8">
      <w:pPr>
        <w:pStyle w:val="ListParagraph"/>
        <w:numPr>
          <w:ilvl w:val="0"/>
          <w:numId w:val="8"/>
        </w:numPr>
        <w:rPr>
          <w:sz w:val="24"/>
          <w:u w:val="single"/>
        </w:rPr>
      </w:pPr>
      <w:r>
        <w:rPr>
          <w:sz w:val="24"/>
        </w:rPr>
        <w:t>Complete CircularArrayQueue’s methods</w:t>
      </w:r>
    </w:p>
    <w:p w:rsidR="003665D8" w:rsidRPr="003665D8" w:rsidRDefault="003665D8" w:rsidP="003665D8">
      <w:pPr>
        <w:pStyle w:val="ListParagraph"/>
        <w:numPr>
          <w:ilvl w:val="0"/>
          <w:numId w:val="8"/>
        </w:numPr>
        <w:rPr>
          <w:sz w:val="24"/>
          <w:u w:val="single"/>
        </w:rPr>
      </w:pPr>
      <w:r>
        <w:rPr>
          <w:sz w:val="24"/>
        </w:rPr>
        <w:t>Create a Palindrome Tester</w:t>
      </w:r>
    </w:p>
    <w:p w:rsidR="00A52FCC" w:rsidRDefault="00A52FCC" w:rsidP="00A52FCC">
      <w:pPr>
        <w:ind w:firstLine="720"/>
        <w:rPr>
          <w:sz w:val="24"/>
          <w:u w:val="single"/>
        </w:rPr>
      </w:pPr>
      <w:r w:rsidRPr="003665D8">
        <w:rPr>
          <w:sz w:val="24"/>
          <w:u w:val="single"/>
        </w:rPr>
        <w:t>Input</w:t>
      </w:r>
    </w:p>
    <w:p w:rsidR="003665D8" w:rsidRPr="003665D8" w:rsidRDefault="003665D8" w:rsidP="003665D8">
      <w:pPr>
        <w:pStyle w:val="ListParagraph"/>
        <w:numPr>
          <w:ilvl w:val="0"/>
          <w:numId w:val="9"/>
        </w:numPr>
        <w:rPr>
          <w:sz w:val="24"/>
          <w:u w:val="single"/>
        </w:rPr>
      </w:pPr>
      <w:r>
        <w:rPr>
          <w:sz w:val="24"/>
        </w:rPr>
        <w:t>Test inputs to make sure each method worked properly(three strings of basic characters)</w:t>
      </w:r>
    </w:p>
    <w:p w:rsidR="003665D8" w:rsidRPr="003665D8" w:rsidRDefault="003665D8" w:rsidP="003665D8">
      <w:pPr>
        <w:pStyle w:val="ListParagraph"/>
        <w:numPr>
          <w:ilvl w:val="0"/>
          <w:numId w:val="9"/>
        </w:numPr>
        <w:rPr>
          <w:sz w:val="24"/>
          <w:u w:val="single"/>
        </w:rPr>
      </w:pPr>
      <w:r>
        <w:rPr>
          <w:sz w:val="24"/>
        </w:rPr>
        <w:t>Test inputs to make sure each method worked properly(th</w:t>
      </w:r>
      <w:r>
        <w:rPr>
          <w:sz w:val="24"/>
        </w:rPr>
        <w:t>ree strings of basic characters)</w:t>
      </w:r>
    </w:p>
    <w:p w:rsidR="003665D8" w:rsidRPr="003665D8" w:rsidRDefault="003665D8" w:rsidP="003665D8">
      <w:pPr>
        <w:pStyle w:val="ListParagraph"/>
        <w:numPr>
          <w:ilvl w:val="0"/>
          <w:numId w:val="9"/>
        </w:numPr>
        <w:rPr>
          <w:sz w:val="24"/>
          <w:u w:val="single"/>
        </w:rPr>
      </w:pPr>
      <w:r>
        <w:rPr>
          <w:sz w:val="24"/>
        </w:rPr>
        <w:t>A Palindrome String and non-palindrome string</w:t>
      </w:r>
    </w:p>
    <w:p w:rsidR="00A52FCC" w:rsidRDefault="003665D8" w:rsidP="003665D8">
      <w:pPr>
        <w:ind w:firstLine="720"/>
        <w:rPr>
          <w:sz w:val="24"/>
        </w:rPr>
      </w:pPr>
      <w:r>
        <w:rPr>
          <w:sz w:val="24"/>
          <w:u w:val="single"/>
        </w:rPr>
        <w:t>Output</w:t>
      </w:r>
    </w:p>
    <w:p w:rsidR="003665D8" w:rsidRDefault="003665D8" w:rsidP="003665D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First call, isEmpty both true and false and size counts of 2 and 0 with toString output</w:t>
      </w:r>
    </w:p>
    <w:p w:rsidR="003665D8" w:rsidRDefault="003665D8" w:rsidP="003665D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First call, isEmpty both true and false and size counts of 2 and 0 with toString output</w:t>
      </w:r>
    </w:p>
    <w:p w:rsidR="003665D8" w:rsidRPr="003665D8" w:rsidRDefault="003665D8" w:rsidP="003665D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Both True and False depending on the input.</w:t>
      </w:r>
    </w:p>
    <w:p w:rsidR="00A52FCC" w:rsidRDefault="00A52FCC" w:rsidP="00A52FCC">
      <w:pPr>
        <w:rPr>
          <w:sz w:val="24"/>
        </w:rPr>
      </w:pPr>
    </w:p>
    <w:p w:rsidR="00A52FCC" w:rsidRDefault="00A52FCC" w:rsidP="00A52FCC">
      <w:pPr>
        <w:rPr>
          <w:sz w:val="24"/>
        </w:rPr>
      </w:pPr>
      <w:r>
        <w:rPr>
          <w:sz w:val="24"/>
        </w:rPr>
        <w:t>Analysis of the problem:</w:t>
      </w:r>
    </w:p>
    <w:p w:rsidR="00A52FCC" w:rsidRDefault="00A52FCC" w:rsidP="00A52FCC">
      <w:pPr>
        <w:rPr>
          <w:sz w:val="24"/>
          <w:u w:val="single"/>
        </w:rPr>
      </w:pPr>
      <w:r>
        <w:rPr>
          <w:sz w:val="24"/>
        </w:rPr>
        <w:tab/>
      </w:r>
      <w:r w:rsidRPr="003665D8">
        <w:rPr>
          <w:sz w:val="24"/>
          <w:u w:val="single"/>
        </w:rPr>
        <w:t>List subtasks</w:t>
      </w:r>
    </w:p>
    <w:p w:rsidR="003665D8" w:rsidRPr="003665D8" w:rsidRDefault="003665D8" w:rsidP="003665D8">
      <w:pPr>
        <w:pStyle w:val="ListParagraph"/>
        <w:numPr>
          <w:ilvl w:val="0"/>
          <w:numId w:val="13"/>
        </w:numPr>
        <w:rPr>
          <w:sz w:val="24"/>
          <w:u w:val="single"/>
        </w:rPr>
      </w:pPr>
      <w:r>
        <w:rPr>
          <w:sz w:val="24"/>
        </w:rPr>
        <w:t>Create all methods in LinkedQueue and CircualrArrayQueue</w:t>
      </w:r>
    </w:p>
    <w:p w:rsidR="003665D8" w:rsidRPr="003665D8" w:rsidRDefault="003665D8" w:rsidP="003665D8">
      <w:pPr>
        <w:pStyle w:val="ListParagraph"/>
        <w:numPr>
          <w:ilvl w:val="0"/>
          <w:numId w:val="13"/>
        </w:numPr>
        <w:rPr>
          <w:sz w:val="24"/>
          <w:u w:val="single"/>
        </w:rPr>
      </w:pPr>
      <w:r>
        <w:rPr>
          <w:sz w:val="24"/>
        </w:rPr>
        <w:t xml:space="preserve">Create </w:t>
      </w:r>
      <w:r w:rsidR="0041323C">
        <w:rPr>
          <w:sz w:val="24"/>
        </w:rPr>
        <w:t>Palindrome</w:t>
      </w:r>
      <w:r>
        <w:rPr>
          <w:sz w:val="24"/>
        </w:rPr>
        <w:t xml:space="preserve"> Tester</w:t>
      </w:r>
    </w:p>
    <w:p w:rsidR="003665D8" w:rsidRPr="003665D8" w:rsidRDefault="003665D8" w:rsidP="003665D8">
      <w:pPr>
        <w:pStyle w:val="ListParagraph"/>
        <w:numPr>
          <w:ilvl w:val="0"/>
          <w:numId w:val="13"/>
        </w:numPr>
        <w:rPr>
          <w:sz w:val="24"/>
          <w:u w:val="single"/>
        </w:rPr>
      </w:pPr>
      <w:r>
        <w:rPr>
          <w:sz w:val="24"/>
        </w:rPr>
        <w:t>Create main test script for checking all methods viability</w:t>
      </w:r>
    </w:p>
    <w:p w:rsidR="00A52FCC" w:rsidRDefault="00A52FCC" w:rsidP="00A52FCC">
      <w:pPr>
        <w:ind w:firstLine="720"/>
        <w:rPr>
          <w:sz w:val="24"/>
          <w:u w:val="single"/>
        </w:rPr>
      </w:pPr>
      <w:r w:rsidRPr="003665D8">
        <w:rPr>
          <w:sz w:val="24"/>
          <w:u w:val="single"/>
        </w:rPr>
        <w:t>List prototypes with pre and post conditions</w:t>
      </w:r>
    </w:p>
    <w:p w:rsidR="003665D8" w:rsidRPr="003665D8" w:rsidRDefault="003665D8" w:rsidP="003665D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?</w:t>
      </w:r>
    </w:p>
    <w:p w:rsidR="00A52FCC" w:rsidRDefault="00A52FCC" w:rsidP="00A52FCC">
      <w:pPr>
        <w:ind w:firstLine="720"/>
        <w:rPr>
          <w:sz w:val="24"/>
          <w:u w:val="single"/>
        </w:rPr>
      </w:pPr>
      <w:r w:rsidRPr="003665D8">
        <w:rPr>
          <w:sz w:val="24"/>
          <w:u w:val="single"/>
        </w:rPr>
        <w:t>Analysis and algorithm for each subtasks</w:t>
      </w:r>
      <w:r w:rsidRPr="003665D8">
        <w:rPr>
          <w:sz w:val="24"/>
          <w:u w:val="single"/>
        </w:rPr>
        <w:tab/>
      </w:r>
    </w:p>
    <w:p w:rsidR="003665D8" w:rsidRPr="003665D8" w:rsidRDefault="003665D8" w:rsidP="003665D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Big O not require for this assignment</w:t>
      </w:r>
    </w:p>
    <w:p w:rsidR="00A52FCC" w:rsidRDefault="00A52FCC" w:rsidP="00A52FCC">
      <w:pPr>
        <w:rPr>
          <w:sz w:val="24"/>
        </w:rPr>
      </w:pPr>
    </w:p>
    <w:p w:rsidR="00A52FCC" w:rsidRDefault="00A52FCC" w:rsidP="00A52FCC">
      <w:pPr>
        <w:rPr>
          <w:sz w:val="24"/>
        </w:rPr>
      </w:pPr>
      <w:r>
        <w:rPr>
          <w:sz w:val="24"/>
        </w:rPr>
        <w:t>Test cases:</w:t>
      </w:r>
    </w:p>
    <w:p w:rsidR="00A52FCC" w:rsidRDefault="00A52FCC" w:rsidP="00A52FCC">
      <w:pPr>
        <w:rPr>
          <w:sz w:val="24"/>
          <w:u w:val="single"/>
        </w:rPr>
      </w:pPr>
      <w:r>
        <w:rPr>
          <w:sz w:val="24"/>
        </w:rPr>
        <w:lastRenderedPageBreak/>
        <w:tab/>
      </w:r>
      <w:r w:rsidRPr="003665D8">
        <w:rPr>
          <w:sz w:val="24"/>
          <w:u w:val="single"/>
        </w:rPr>
        <w:t>Are they listed?</w:t>
      </w:r>
    </w:p>
    <w:p w:rsidR="003665D8" w:rsidRPr="003665D8" w:rsidRDefault="003665D8" w:rsidP="003665D8">
      <w:pPr>
        <w:pStyle w:val="ListParagraph"/>
        <w:numPr>
          <w:ilvl w:val="0"/>
          <w:numId w:val="13"/>
        </w:numPr>
        <w:rPr>
          <w:sz w:val="24"/>
          <w:u w:val="single"/>
        </w:rPr>
      </w:pPr>
      <w:r>
        <w:rPr>
          <w:sz w:val="24"/>
        </w:rPr>
        <w:t>Test Cases are contained in the main java doc</w:t>
      </w:r>
    </w:p>
    <w:p w:rsidR="00A52FCC" w:rsidRDefault="00A52FCC" w:rsidP="00A52FCC">
      <w:pPr>
        <w:ind w:firstLine="720"/>
        <w:rPr>
          <w:sz w:val="24"/>
          <w:u w:val="single"/>
        </w:rPr>
      </w:pPr>
      <w:r w:rsidRPr="003665D8">
        <w:rPr>
          <w:sz w:val="24"/>
          <w:u w:val="single"/>
        </w:rPr>
        <w:t>Complete test cases</w:t>
      </w:r>
    </w:p>
    <w:p w:rsidR="003665D8" w:rsidRPr="003665D8" w:rsidRDefault="003665D8" w:rsidP="003665D8">
      <w:pPr>
        <w:pStyle w:val="ListParagraph"/>
        <w:numPr>
          <w:ilvl w:val="0"/>
          <w:numId w:val="13"/>
        </w:numPr>
        <w:rPr>
          <w:sz w:val="24"/>
          <w:u w:val="single"/>
        </w:rPr>
      </w:pPr>
      <w:r>
        <w:rPr>
          <w:sz w:val="24"/>
        </w:rPr>
        <w:t>See Runtime Output after the code.</w:t>
      </w:r>
    </w:p>
    <w:p w:rsidR="00A52FCC" w:rsidRDefault="009365C3" w:rsidP="00A52FCC">
      <w:r>
        <w:rPr>
          <w:noProof/>
          <w:lang w:eastAsia="en-US"/>
        </w:rPr>
        <w:drawing>
          <wp:inline distT="0" distB="0" distL="0" distR="0">
            <wp:extent cx="54768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80" w:rsidRDefault="00A56080" w:rsidP="00A52FCC">
      <w:r>
        <w:rPr>
          <w:noProof/>
          <w:lang w:eastAsia="en-US"/>
        </w:rPr>
        <w:lastRenderedPageBreak/>
        <w:drawing>
          <wp:inline distT="0" distB="0" distL="0" distR="0">
            <wp:extent cx="54864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C3" w:rsidRDefault="00A56080" w:rsidP="00A52FCC">
      <w:r>
        <w:rPr>
          <w:noProof/>
          <w:lang w:eastAsia="en-US"/>
        </w:rPr>
        <w:drawing>
          <wp:inline distT="0" distB="0" distL="0" distR="0">
            <wp:extent cx="54768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23C" w:rsidRDefault="0041323C" w:rsidP="00A52FCC"/>
    <w:p w:rsidR="0041323C" w:rsidRDefault="0041323C" w:rsidP="00A52FCC"/>
    <w:p w:rsidR="0041323C" w:rsidRDefault="0041323C" w:rsidP="00A52FCC">
      <w:bookmarkStart w:id="5" w:name="_GoBack"/>
      <w:bookmarkEnd w:id="5"/>
    </w:p>
    <w:p w:rsidR="00A52FCC" w:rsidRPr="00A52FCC" w:rsidRDefault="00A52FCC" w:rsidP="00A52FCC">
      <w:pPr>
        <w:rPr>
          <w:sz w:val="40"/>
          <w:szCs w:val="40"/>
          <w:u w:val="single"/>
        </w:rPr>
      </w:pPr>
      <w:r w:rsidRPr="00A52FCC">
        <w:rPr>
          <w:sz w:val="40"/>
          <w:szCs w:val="40"/>
          <w:u w:val="single"/>
        </w:rPr>
        <w:lastRenderedPageBreak/>
        <w:t>Runtime Output</w:t>
      </w:r>
    </w:p>
    <w:p w:rsidR="009365C3" w:rsidRDefault="009365C3" w:rsidP="009365C3">
      <w:pPr>
        <w:spacing w:line="240" w:lineRule="auto"/>
        <w:sectPr w:rsidR="009365C3">
          <w:footerReference w:type="default" r:id="rId14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A52FCC" w:rsidRDefault="00A52FCC" w:rsidP="009365C3">
      <w:pPr>
        <w:spacing w:line="240" w:lineRule="auto"/>
      </w:pPr>
      <w:r>
        <w:lastRenderedPageBreak/>
        <w:t>isEmpty(1): true</w:t>
      </w:r>
    </w:p>
    <w:p w:rsidR="00A52FCC" w:rsidRDefault="00A52FCC" w:rsidP="009365C3">
      <w:pPr>
        <w:spacing w:line="240" w:lineRule="auto"/>
      </w:pPr>
      <w:r>
        <w:t>Enqueue L1: ABCDEEDCBAABCBA</w:t>
      </w:r>
    </w:p>
    <w:p w:rsidR="00A52FCC" w:rsidRDefault="00A52FCC" w:rsidP="009365C3">
      <w:pPr>
        <w:spacing w:line="240" w:lineRule="auto"/>
      </w:pPr>
      <w:r>
        <w:t>isEmpty(2): false</w:t>
      </w:r>
    </w:p>
    <w:p w:rsidR="00A52FCC" w:rsidRDefault="00A52FCC" w:rsidP="009365C3">
      <w:pPr>
        <w:spacing w:line="240" w:lineRule="auto"/>
      </w:pPr>
      <w:r>
        <w:t>Size = 2</w:t>
      </w:r>
    </w:p>
    <w:p w:rsidR="00A52FCC" w:rsidRDefault="00A52FCC" w:rsidP="009365C3">
      <w:pPr>
        <w:spacing w:line="240" w:lineRule="auto"/>
      </w:pPr>
      <w:r>
        <w:t>toString: ABCDEEDCBA</w:t>
      </w:r>
    </w:p>
    <w:p w:rsidR="00A52FCC" w:rsidRDefault="00A52FCC" w:rsidP="009365C3">
      <w:pPr>
        <w:spacing w:line="240" w:lineRule="auto"/>
      </w:pPr>
      <w:r>
        <w:t>First: ABCDE</w:t>
      </w:r>
    </w:p>
    <w:p w:rsidR="00A52FCC" w:rsidRDefault="00A52FCC" w:rsidP="009365C3">
      <w:pPr>
        <w:spacing w:line="240" w:lineRule="auto"/>
      </w:pPr>
      <w:r>
        <w:t>Dequeuing L1</w:t>
      </w:r>
    </w:p>
    <w:p w:rsidR="00A52FCC" w:rsidRDefault="00A52FCC" w:rsidP="009365C3">
      <w:pPr>
        <w:spacing w:line="240" w:lineRule="auto"/>
      </w:pPr>
      <w:r>
        <w:t>isEmpty(3): true</w:t>
      </w:r>
    </w:p>
    <w:p w:rsidR="00A52FCC" w:rsidRDefault="00A52FCC" w:rsidP="009365C3">
      <w:pPr>
        <w:spacing w:line="240" w:lineRule="auto"/>
      </w:pPr>
      <w:r>
        <w:t>Size = 0</w:t>
      </w:r>
    </w:p>
    <w:p w:rsidR="00A52FCC" w:rsidRDefault="00A52FCC" w:rsidP="009365C3">
      <w:pPr>
        <w:spacing w:line="240" w:lineRule="auto"/>
      </w:pPr>
      <w:r>
        <w:t xml:space="preserve">toString: </w:t>
      </w:r>
    </w:p>
    <w:p w:rsidR="00A52FCC" w:rsidRDefault="00A52FCC" w:rsidP="009365C3">
      <w:pPr>
        <w:spacing w:line="240" w:lineRule="auto"/>
      </w:pPr>
      <w:r>
        <w:t>2isEmpty(1): true</w:t>
      </w:r>
    </w:p>
    <w:p w:rsidR="00A52FCC" w:rsidRDefault="00A52FCC" w:rsidP="009365C3">
      <w:pPr>
        <w:spacing w:line="240" w:lineRule="auto"/>
      </w:pPr>
      <w:r>
        <w:t>2Enqueue L2: ABCDEEDCBAABCBA</w:t>
      </w:r>
    </w:p>
    <w:p w:rsidR="00A52FCC" w:rsidRDefault="00A52FCC" w:rsidP="009365C3">
      <w:pPr>
        <w:spacing w:line="240" w:lineRule="auto"/>
      </w:pPr>
      <w:r>
        <w:t>2isEmpty(2): false</w:t>
      </w:r>
    </w:p>
    <w:p w:rsidR="00A52FCC" w:rsidRDefault="00A52FCC" w:rsidP="009365C3">
      <w:pPr>
        <w:spacing w:line="240" w:lineRule="auto"/>
      </w:pPr>
      <w:r>
        <w:t>2Size = 2</w:t>
      </w:r>
    </w:p>
    <w:p w:rsidR="00A52FCC" w:rsidRDefault="00A52FCC" w:rsidP="009365C3">
      <w:pPr>
        <w:spacing w:line="240" w:lineRule="auto"/>
      </w:pPr>
      <w:r>
        <w:t>2toString: EDCBAABCDE</w:t>
      </w:r>
    </w:p>
    <w:p w:rsidR="00A52FCC" w:rsidRDefault="00A52FCC" w:rsidP="009365C3">
      <w:pPr>
        <w:spacing w:line="240" w:lineRule="auto"/>
      </w:pPr>
      <w:r>
        <w:t>2First: EDCBA</w:t>
      </w:r>
    </w:p>
    <w:p w:rsidR="00A52FCC" w:rsidRDefault="00A52FCC" w:rsidP="009365C3">
      <w:pPr>
        <w:spacing w:line="240" w:lineRule="auto"/>
      </w:pPr>
      <w:r>
        <w:t>Dequeuing L1</w:t>
      </w:r>
    </w:p>
    <w:p w:rsidR="00A52FCC" w:rsidRDefault="00A52FCC" w:rsidP="009365C3">
      <w:pPr>
        <w:spacing w:line="240" w:lineRule="auto"/>
      </w:pPr>
      <w:r>
        <w:t>isEmpty(3): true</w:t>
      </w:r>
    </w:p>
    <w:p w:rsidR="00A52FCC" w:rsidRDefault="00A52FCC" w:rsidP="009365C3">
      <w:pPr>
        <w:spacing w:line="240" w:lineRule="auto"/>
      </w:pPr>
      <w:r>
        <w:t>Size = 0</w:t>
      </w:r>
    </w:p>
    <w:p w:rsidR="00A52FCC" w:rsidRDefault="00A52FCC" w:rsidP="009365C3">
      <w:pPr>
        <w:spacing w:line="240" w:lineRule="auto"/>
      </w:pPr>
      <w:r>
        <w:t xml:space="preserve">toString: </w:t>
      </w:r>
    </w:p>
    <w:p w:rsidR="00A52FCC" w:rsidRDefault="00A52FCC" w:rsidP="009365C3">
      <w:pPr>
        <w:spacing w:line="240" w:lineRule="auto"/>
      </w:pPr>
      <w:r>
        <w:t>abba</w:t>
      </w:r>
    </w:p>
    <w:p w:rsidR="00A52FCC" w:rsidRDefault="00A52FCC" w:rsidP="009365C3">
      <w:pPr>
        <w:spacing w:line="240" w:lineRule="auto"/>
      </w:pPr>
      <w:r>
        <w:t>Is a palindrone?: true</w:t>
      </w:r>
    </w:p>
    <w:p w:rsidR="00A52FCC" w:rsidRDefault="00A52FCC" w:rsidP="009365C3">
      <w:pPr>
        <w:spacing w:line="240" w:lineRule="auto"/>
      </w:pPr>
    </w:p>
    <w:p w:rsidR="00A52FCC" w:rsidRDefault="00A52FCC" w:rsidP="009365C3">
      <w:pPr>
        <w:spacing w:line="240" w:lineRule="auto"/>
      </w:pPr>
      <w:r>
        <w:t>Process finished with exit code 0</w:t>
      </w:r>
    </w:p>
    <w:p w:rsidR="00A52FCC" w:rsidRDefault="00A52FCC" w:rsidP="009365C3">
      <w:pPr>
        <w:spacing w:line="240" w:lineRule="auto"/>
      </w:pPr>
      <w:r>
        <w:t>isEmpty(1): true</w:t>
      </w:r>
    </w:p>
    <w:p w:rsidR="00A52FCC" w:rsidRDefault="00A52FCC" w:rsidP="009365C3">
      <w:pPr>
        <w:spacing w:line="240" w:lineRule="auto"/>
      </w:pPr>
      <w:r>
        <w:t>Enqueue L1: ABCDEEDCBAABCBA</w:t>
      </w:r>
    </w:p>
    <w:p w:rsidR="00A52FCC" w:rsidRDefault="00A52FCC" w:rsidP="009365C3">
      <w:pPr>
        <w:spacing w:line="240" w:lineRule="auto"/>
      </w:pPr>
      <w:r>
        <w:t>isEmpty(2): false</w:t>
      </w:r>
    </w:p>
    <w:p w:rsidR="00A52FCC" w:rsidRDefault="00A52FCC" w:rsidP="009365C3">
      <w:pPr>
        <w:spacing w:line="240" w:lineRule="auto"/>
      </w:pPr>
      <w:r>
        <w:lastRenderedPageBreak/>
        <w:t>Size = 2</w:t>
      </w:r>
    </w:p>
    <w:p w:rsidR="00A52FCC" w:rsidRDefault="00A52FCC" w:rsidP="009365C3">
      <w:pPr>
        <w:spacing w:line="240" w:lineRule="auto"/>
      </w:pPr>
      <w:r>
        <w:t>toString: ABCDEEDCBA</w:t>
      </w:r>
    </w:p>
    <w:p w:rsidR="00A52FCC" w:rsidRDefault="00A52FCC" w:rsidP="009365C3">
      <w:pPr>
        <w:spacing w:line="240" w:lineRule="auto"/>
      </w:pPr>
      <w:r>
        <w:t>First: ABCDE</w:t>
      </w:r>
    </w:p>
    <w:p w:rsidR="00A52FCC" w:rsidRDefault="00A52FCC" w:rsidP="009365C3">
      <w:pPr>
        <w:spacing w:line="240" w:lineRule="auto"/>
      </w:pPr>
      <w:r>
        <w:t>Dequeuing L1</w:t>
      </w:r>
    </w:p>
    <w:p w:rsidR="00A52FCC" w:rsidRDefault="00A52FCC" w:rsidP="009365C3">
      <w:pPr>
        <w:spacing w:line="240" w:lineRule="auto"/>
      </w:pPr>
      <w:r>
        <w:t>isEmpty(3): true</w:t>
      </w:r>
    </w:p>
    <w:p w:rsidR="00A52FCC" w:rsidRDefault="00A52FCC" w:rsidP="009365C3">
      <w:pPr>
        <w:spacing w:line="240" w:lineRule="auto"/>
      </w:pPr>
      <w:r>
        <w:t>Size = 0</w:t>
      </w:r>
    </w:p>
    <w:p w:rsidR="00A52FCC" w:rsidRDefault="00A52FCC" w:rsidP="009365C3">
      <w:pPr>
        <w:spacing w:line="240" w:lineRule="auto"/>
      </w:pPr>
      <w:r>
        <w:t xml:space="preserve">toString: </w:t>
      </w:r>
    </w:p>
    <w:p w:rsidR="00A52FCC" w:rsidRDefault="00A52FCC" w:rsidP="009365C3">
      <w:pPr>
        <w:spacing w:line="240" w:lineRule="auto"/>
      </w:pPr>
      <w:r>
        <w:t>2isEmpty(1): true</w:t>
      </w:r>
    </w:p>
    <w:p w:rsidR="00A52FCC" w:rsidRDefault="00A52FCC" w:rsidP="009365C3">
      <w:pPr>
        <w:spacing w:line="240" w:lineRule="auto"/>
      </w:pPr>
      <w:r>
        <w:t>2Enqueue L2: ABCDEEDCBAABCBA</w:t>
      </w:r>
    </w:p>
    <w:p w:rsidR="00A52FCC" w:rsidRDefault="00A52FCC" w:rsidP="009365C3">
      <w:pPr>
        <w:spacing w:line="240" w:lineRule="auto"/>
      </w:pPr>
      <w:r>
        <w:t>2isEmpty(2): false</w:t>
      </w:r>
    </w:p>
    <w:p w:rsidR="00A52FCC" w:rsidRDefault="00A52FCC" w:rsidP="009365C3">
      <w:pPr>
        <w:spacing w:line="240" w:lineRule="auto"/>
      </w:pPr>
      <w:r>
        <w:t>2Size = 2</w:t>
      </w:r>
    </w:p>
    <w:p w:rsidR="00A52FCC" w:rsidRDefault="00A52FCC" w:rsidP="009365C3">
      <w:pPr>
        <w:spacing w:line="240" w:lineRule="auto"/>
      </w:pPr>
      <w:r>
        <w:t>2toString: EDCBAABCDE</w:t>
      </w:r>
    </w:p>
    <w:p w:rsidR="00A52FCC" w:rsidRDefault="00A52FCC" w:rsidP="009365C3">
      <w:pPr>
        <w:spacing w:line="240" w:lineRule="auto"/>
      </w:pPr>
      <w:r>
        <w:t>2First: EDCBA</w:t>
      </w:r>
    </w:p>
    <w:p w:rsidR="00A52FCC" w:rsidRDefault="00A52FCC" w:rsidP="009365C3">
      <w:pPr>
        <w:spacing w:line="240" w:lineRule="auto"/>
      </w:pPr>
      <w:r>
        <w:t>asdf</w:t>
      </w:r>
    </w:p>
    <w:p w:rsidR="00A52FCC" w:rsidRDefault="00A52FCC" w:rsidP="009365C3">
      <w:pPr>
        <w:spacing w:line="240" w:lineRule="auto"/>
      </w:pPr>
      <w:r>
        <w:t>Is a palindrone?: false</w:t>
      </w:r>
    </w:p>
    <w:p w:rsidR="00A52FCC" w:rsidRDefault="00A52FCC" w:rsidP="009365C3">
      <w:pPr>
        <w:spacing w:line="240" w:lineRule="auto"/>
      </w:pPr>
    </w:p>
    <w:p w:rsidR="00A52FCC" w:rsidRPr="00A52FCC" w:rsidRDefault="00A52FCC" w:rsidP="009365C3">
      <w:pPr>
        <w:spacing w:line="240" w:lineRule="auto"/>
      </w:pPr>
      <w:r>
        <w:t>Process finished with exit code 0</w:t>
      </w:r>
    </w:p>
    <w:sectPr w:rsidR="00A52FCC" w:rsidRPr="00A52FCC" w:rsidSect="009365C3">
      <w:type w:val="continuous"/>
      <w:pgSz w:w="12240" w:h="15840"/>
      <w:pgMar w:top="1728" w:right="1800" w:bottom="1440" w:left="180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579" w:rsidRDefault="009E2579">
      <w:pPr>
        <w:spacing w:before="0" w:after="0" w:line="240" w:lineRule="auto"/>
      </w:pPr>
      <w:r>
        <w:separator/>
      </w:r>
    </w:p>
  </w:endnote>
  <w:endnote w:type="continuationSeparator" w:id="0">
    <w:p w:rsidR="009E2579" w:rsidRDefault="009E25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1323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579" w:rsidRDefault="009E2579">
      <w:pPr>
        <w:spacing w:before="0" w:after="0" w:line="240" w:lineRule="auto"/>
      </w:pPr>
      <w:r>
        <w:separator/>
      </w:r>
    </w:p>
  </w:footnote>
  <w:footnote w:type="continuationSeparator" w:id="0">
    <w:p w:rsidR="009E2579" w:rsidRDefault="009E25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DAA6A94"/>
    <w:multiLevelType w:val="hybridMultilevel"/>
    <w:tmpl w:val="EAF67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A2CB3"/>
    <w:multiLevelType w:val="hybridMultilevel"/>
    <w:tmpl w:val="F8C663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CB11CB"/>
    <w:multiLevelType w:val="hybridMultilevel"/>
    <w:tmpl w:val="84149C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BA3877"/>
    <w:multiLevelType w:val="hybridMultilevel"/>
    <w:tmpl w:val="B3D0A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30333"/>
    <w:multiLevelType w:val="hybridMultilevel"/>
    <w:tmpl w:val="F07E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7018E"/>
    <w:multiLevelType w:val="hybridMultilevel"/>
    <w:tmpl w:val="810A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27023"/>
    <w:multiLevelType w:val="hybridMultilevel"/>
    <w:tmpl w:val="9030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CC"/>
    <w:rsid w:val="000F431B"/>
    <w:rsid w:val="002163EE"/>
    <w:rsid w:val="003665D8"/>
    <w:rsid w:val="003806E6"/>
    <w:rsid w:val="0041323C"/>
    <w:rsid w:val="006704D8"/>
    <w:rsid w:val="009365C3"/>
    <w:rsid w:val="009E2579"/>
    <w:rsid w:val="00A52FCC"/>
    <w:rsid w:val="00A5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A0C80-8A97-4DE6-A04B-92496769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36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axter3160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7B3485D3F4474DBBC792B28DC26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86B8B-850A-48D1-B4B8-89EB9516877B}"/>
      </w:docPartPr>
      <w:docPartBody>
        <w:p w:rsidR="00000000" w:rsidRDefault="009C4398">
          <w:pPr>
            <w:pStyle w:val="907B3485D3F4474DBBC792B28DC26BEE"/>
          </w:pPr>
          <w:r>
            <w:t>[Name]</w:t>
          </w:r>
        </w:p>
      </w:docPartBody>
    </w:docPart>
    <w:docPart>
      <w:docPartPr>
        <w:name w:val="A27EAA03A40A441AA96F09475FDA0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5385C-221B-4AD1-A6E6-CBBF044A5904}"/>
      </w:docPartPr>
      <w:docPartBody>
        <w:p w:rsidR="00000000" w:rsidRDefault="009C4398">
          <w:pPr>
            <w:pStyle w:val="A27EAA03A40A441AA96F09475FDA00E6"/>
          </w:pPr>
          <w:r>
            <w:t>[Course Title]</w:t>
          </w:r>
        </w:p>
      </w:docPartBody>
    </w:docPart>
    <w:docPart>
      <w:docPartPr>
        <w:name w:val="AC90C8EE2AEB4C26BDC99C1372350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1E225-8F20-49A9-99EE-45D9DE8BB55E}"/>
      </w:docPartPr>
      <w:docPartBody>
        <w:p w:rsidR="00000000" w:rsidRDefault="009C4398">
          <w:pPr>
            <w:pStyle w:val="AC90C8EE2AEB4C26BDC99C1372350B76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98"/>
    <w:rsid w:val="009C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0AC5EEFFA119484BAEF537E4B1419D33">
    <w:name w:val="0AC5EEFFA119484BAEF537E4B1419D33"/>
  </w:style>
  <w:style w:type="paragraph" w:customStyle="1" w:styleId="907B3485D3F4474DBBC792B28DC26BEE">
    <w:name w:val="907B3485D3F4474DBBC792B28DC26BEE"/>
  </w:style>
  <w:style w:type="paragraph" w:customStyle="1" w:styleId="A27EAA03A40A441AA96F09475FDA00E6">
    <w:name w:val="A27EAA03A40A441AA96F09475FDA00E6"/>
  </w:style>
  <w:style w:type="paragraph" w:customStyle="1" w:styleId="AC90C8EE2AEB4C26BDC99C1372350B76">
    <w:name w:val="AC90C8EE2AEB4C26BDC99C1372350B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2015-01-26T00:00:00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C2CFE-99A5-4BDF-9255-C733E86D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41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2230 Assignment 2</dc:title>
  <dc:subject>A Study in Awesome</dc:subject>
  <dc:creator>Ben Baxter</dc:creator>
  <cp:keywords>t00032663</cp:keywords>
  <cp:lastModifiedBy>BBaxter3160</cp:lastModifiedBy>
  <cp:revision>1</cp:revision>
  <dcterms:created xsi:type="dcterms:W3CDTF">2015-01-27T05:42:00Z</dcterms:created>
  <dcterms:modified xsi:type="dcterms:W3CDTF">2015-01-27T06:49:00Z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