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90AB23C" wp14:editId="3A6474C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625F04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1DAC5E06E6C4A98A403701E489B7E9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0D34">
                                      <w:t>Ben Baxter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DEA008BC83C248B2945EFBACCB28464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0D34">
                                      <w:t>t00032663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C32FE81FC2A14DD4A1B954A2B6E29D77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1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00D34">
                                      <w:t>March 12,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0AB2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625F04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1DAC5E06E6C4A98A403701E489B7E9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0D34">
                                <w:t>Ben Baxter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DEA008BC83C248B2945EFBACCB28464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00D34">
                                <w:t>t00032663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C32FE81FC2A14DD4A1B954A2B6E29D77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1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00D34">
                                <w:t>March 12,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ADFB222" wp14:editId="32C187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900D34">
                                    <w:pPr>
                                      <w:pStyle w:val="Title"/>
                                    </w:pPr>
                                    <w:r>
                                      <w:t>Assignment 6</w:t>
                                    </w:r>
                                  </w:p>
                                </w:sdtContent>
                              </w:sdt>
                              <w:p w:rsidR="002163EE" w:rsidRDefault="00625F04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0D34">
                                      <w:t>I hate this one seriously…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DFB222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900D34">
                              <w:pPr>
                                <w:pStyle w:val="Title"/>
                              </w:pPr>
                              <w:r>
                                <w:t>Assignment 6</w:t>
                              </w:r>
                            </w:p>
                          </w:sdtContent>
                        </w:sdt>
                        <w:p w:rsidR="002163EE" w:rsidRDefault="00625F04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00D34">
                                <w:t>I hate this one seriously…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457E38E8" wp14:editId="165A064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900D34" w:rsidRDefault="00900D34" w:rsidP="00900D34">
      <w:pPr>
        <w:rPr>
          <w:sz w:val="24"/>
        </w:rPr>
      </w:pPr>
      <w:r>
        <w:rPr>
          <w:sz w:val="24"/>
        </w:rPr>
        <w:lastRenderedPageBreak/>
        <w:t>Problem Definition:</w:t>
      </w:r>
    </w:p>
    <w:p w:rsidR="00900D34" w:rsidRDefault="00900D34" w:rsidP="00900D34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Describe problem</w:t>
      </w:r>
    </w:p>
    <w:p w:rsidR="00900D34" w:rsidRDefault="00900D34" w:rsidP="00900D34">
      <w:pPr>
        <w:ind w:firstLine="720"/>
        <w:rPr>
          <w:sz w:val="24"/>
        </w:rPr>
      </w:pPr>
      <w:r>
        <w:rPr>
          <w:sz w:val="24"/>
          <w:szCs w:val="24"/>
        </w:rPr>
        <w:t xml:space="preserve">Build an </w:t>
      </w:r>
      <w:r>
        <w:rPr>
          <w:b/>
          <w:sz w:val="24"/>
          <w:szCs w:val="24"/>
        </w:rPr>
        <w:t>array</w:t>
      </w:r>
      <w:r>
        <w:rPr>
          <w:sz w:val="24"/>
          <w:szCs w:val="24"/>
        </w:rPr>
        <w:t xml:space="preserve"> implementation of a </w:t>
      </w:r>
      <w:r>
        <w:rPr>
          <w:sz w:val="24"/>
          <w:szCs w:val="24"/>
        </w:rPr>
        <w:t xml:space="preserve">binary search </w:t>
      </w:r>
      <w:r>
        <w:rPr>
          <w:sz w:val="24"/>
          <w:szCs w:val="24"/>
        </w:rPr>
        <w:t>tree for that satisfies the Binary</w:t>
      </w:r>
      <w:r>
        <w:rPr>
          <w:sz w:val="24"/>
          <w:szCs w:val="24"/>
        </w:rPr>
        <w:t>Search</w:t>
      </w:r>
      <w:r>
        <w:rPr>
          <w:sz w:val="24"/>
          <w:szCs w:val="24"/>
        </w:rPr>
        <w:t xml:space="preserve">TreeADT, as given in chapter </w:t>
      </w:r>
      <w:r>
        <w:rPr>
          <w:sz w:val="24"/>
          <w:szCs w:val="24"/>
        </w:rPr>
        <w:t>20.</w:t>
      </w:r>
    </w:p>
    <w:p w:rsidR="00900D34" w:rsidRDefault="00900D34" w:rsidP="00900D34">
      <w:pPr>
        <w:ind w:firstLine="720"/>
        <w:rPr>
          <w:sz w:val="24"/>
          <w:u w:val="single"/>
        </w:rPr>
      </w:pPr>
      <w:r>
        <w:rPr>
          <w:sz w:val="24"/>
          <w:u w:val="single"/>
        </w:rPr>
        <w:t>Input</w:t>
      </w:r>
    </w:p>
    <w:p w:rsidR="00900D34" w:rsidRDefault="00900D34" w:rsidP="00900D34">
      <w:pPr>
        <w:ind w:firstLine="720"/>
        <w:rPr>
          <w:sz w:val="24"/>
        </w:rPr>
      </w:pPr>
      <w:r>
        <w:rPr>
          <w:sz w:val="24"/>
        </w:rPr>
        <w:t>A single root input in the constructor and then a series of adds, removes and other operations.</w:t>
      </w:r>
    </w:p>
    <w:p w:rsidR="00900D34" w:rsidRDefault="00900D34" w:rsidP="00900D34">
      <w:pPr>
        <w:ind w:firstLine="720"/>
        <w:rPr>
          <w:sz w:val="24"/>
          <w:u w:val="single"/>
        </w:rPr>
      </w:pPr>
      <w:r>
        <w:rPr>
          <w:sz w:val="24"/>
          <w:u w:val="single"/>
        </w:rPr>
        <w:t>Output</w:t>
      </w:r>
    </w:p>
    <w:p w:rsidR="00900D34" w:rsidRDefault="00900D34" w:rsidP="00900D34">
      <w:pPr>
        <w:ind w:firstLine="720"/>
        <w:rPr>
          <w:sz w:val="24"/>
        </w:rPr>
      </w:pPr>
      <w:r>
        <w:rPr>
          <w:sz w:val="24"/>
        </w:rPr>
        <w:t xml:space="preserve">Test cases for all the methods and constructors. Test cases for </w:t>
      </w:r>
      <w:r>
        <w:rPr>
          <w:sz w:val="24"/>
        </w:rPr>
        <w:t>creating a visual triangle of level order.</w:t>
      </w:r>
    </w:p>
    <w:p w:rsidR="00900D34" w:rsidRDefault="00900D34" w:rsidP="00900D34">
      <w:pPr>
        <w:ind w:firstLine="720"/>
        <w:rPr>
          <w:sz w:val="24"/>
        </w:rPr>
      </w:pPr>
      <w:r>
        <w:rPr>
          <w:color w:val="auto"/>
          <w:sz w:val="24"/>
        </w:rPr>
        <w:t>Test cases:</w:t>
      </w:r>
      <w:bookmarkStart w:id="5" w:name="_GoBack"/>
      <w:bookmarkEnd w:id="5"/>
    </w:p>
    <w:p w:rsidR="002163EE" w:rsidRPr="00900D34" w:rsidRDefault="00900D34" w:rsidP="00900D34">
      <w:pPr>
        <w:ind w:firstLine="720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54864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:rsidR="00900D34" w:rsidRPr="00900D34" w:rsidRDefault="00900D34" w:rsidP="00900D34">
      <w:r>
        <w:rPr>
          <w:noProof/>
          <w:lang w:eastAsia="en-US"/>
        </w:rPr>
        <w:lastRenderedPageBreak/>
        <w:drawing>
          <wp:inline distT="0" distB="0" distL="0" distR="0">
            <wp:extent cx="5476875" cy="6457950"/>
            <wp:effectExtent l="0" t="0" r="9525" b="0"/>
            <wp:docPr id="2" name="Picture 2" descr="C:\Users\BBaxter3160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Baxter3160\Desktop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D34" w:rsidRPr="00900D34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F04" w:rsidRDefault="00625F04">
      <w:pPr>
        <w:spacing w:before="0" w:after="0" w:line="240" w:lineRule="auto"/>
      </w:pPr>
      <w:r>
        <w:separator/>
      </w:r>
    </w:p>
  </w:endnote>
  <w:endnote w:type="continuationSeparator" w:id="0">
    <w:p w:rsidR="00625F04" w:rsidRDefault="00625F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00D3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F04" w:rsidRDefault="00625F04">
      <w:pPr>
        <w:spacing w:before="0" w:after="0" w:line="240" w:lineRule="auto"/>
      </w:pPr>
      <w:r>
        <w:separator/>
      </w:r>
    </w:p>
  </w:footnote>
  <w:footnote w:type="continuationSeparator" w:id="0">
    <w:p w:rsidR="00625F04" w:rsidRDefault="00625F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34"/>
    <w:rsid w:val="002163EE"/>
    <w:rsid w:val="003806E6"/>
    <w:rsid w:val="00625F04"/>
    <w:rsid w:val="006704D8"/>
    <w:rsid w:val="0090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68DD-1D3D-4CE1-9852-19EBB998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axter3160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DAC5E06E6C4A98A403701E489B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49AB4-D745-4191-93EC-3BC5A7C0D68C}"/>
      </w:docPartPr>
      <w:docPartBody>
        <w:p w:rsidR="00000000" w:rsidRDefault="001423FA">
          <w:pPr>
            <w:pStyle w:val="B1DAC5E06E6C4A98A403701E489B7E9B"/>
          </w:pPr>
          <w:r>
            <w:t>[Name]</w:t>
          </w:r>
        </w:p>
      </w:docPartBody>
    </w:docPart>
    <w:docPart>
      <w:docPartPr>
        <w:name w:val="DEA008BC83C248B2945EFBACCB284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44C6C-C5CF-4B00-ADC7-2461189B5DA4}"/>
      </w:docPartPr>
      <w:docPartBody>
        <w:p w:rsidR="00000000" w:rsidRDefault="001423FA">
          <w:pPr>
            <w:pStyle w:val="DEA008BC83C248B2945EFBACCB284642"/>
          </w:pPr>
          <w:r>
            <w:t>[Course Title]</w:t>
          </w:r>
        </w:p>
      </w:docPartBody>
    </w:docPart>
    <w:docPart>
      <w:docPartPr>
        <w:name w:val="C32FE81FC2A14DD4A1B954A2B6E29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EA1AC-2475-4054-A4C2-BCE791F63E66}"/>
      </w:docPartPr>
      <w:docPartBody>
        <w:p w:rsidR="00000000" w:rsidRDefault="001423FA">
          <w:pPr>
            <w:pStyle w:val="C32FE81FC2A14DD4A1B954A2B6E29D77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FA"/>
    <w:rsid w:val="001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EB52B88C409D41F99B6BF8A9DA849834">
    <w:name w:val="EB52B88C409D41F99B6BF8A9DA849834"/>
  </w:style>
  <w:style w:type="paragraph" w:customStyle="1" w:styleId="B1DAC5E06E6C4A98A403701E489B7E9B">
    <w:name w:val="B1DAC5E06E6C4A98A403701E489B7E9B"/>
  </w:style>
  <w:style w:type="paragraph" w:customStyle="1" w:styleId="DEA008BC83C248B2945EFBACCB284642">
    <w:name w:val="DEA008BC83C248B2945EFBACCB284642"/>
  </w:style>
  <w:style w:type="paragraph" w:customStyle="1" w:styleId="C32FE81FC2A14DD4A1B954A2B6E29D77">
    <w:name w:val="C32FE81FC2A14DD4A1B954A2B6E29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97DBA-E8D8-4A85-9B2F-0568E363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&lt;Get Started Right Away</vt:lpstr>
      <vt:lpstr>Make It Gorgeous</vt:lpstr>
      <vt:lpstr>Give It That Finishing Touch</vt:lpstr>
      <vt:lpstr>    Add a Table of Contents</vt:lpstr>
      <vt:lpstr>    Add a Bibliography</vt:lpstr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>I hate this one seriously…</dc:subject>
  <dc:creator>Ben Baxter</dc:creator>
  <cp:keywords>t00032663</cp:keywords>
  <cp:lastModifiedBy>BBaxter3160</cp:lastModifiedBy>
  <cp:revision>1</cp:revision>
  <dcterms:created xsi:type="dcterms:W3CDTF">2015-03-13T03:43:00Z</dcterms:created>
  <dcterms:modified xsi:type="dcterms:W3CDTF">2015-03-13T03:49:00Z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