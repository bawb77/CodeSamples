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66C7A03" wp14:editId="2A91956A">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E25771">
                                <w:pPr>
                                  <w:pStyle w:val="ContactInfo"/>
                                </w:pPr>
                                <w:sdt>
                                  <w:sdtPr>
                                    <w:alias w:val="Name"/>
                                    <w:tag w:val=""/>
                                    <w:id w:val="-304397026"/>
                                    <w:placeholder>
                                      <w:docPart w:val="DEDDA91257044F8C9E358CD4AA561A48"/>
                                    </w:placeholder>
                                    <w:dataBinding w:prefixMappings="xmlns:ns0='http://purl.org/dc/elements/1.1/' xmlns:ns1='http://schemas.openxmlformats.org/package/2006/metadata/core-properties' " w:xpath="/ns1:coreProperties[1]/ns0:creator[1]" w:storeItemID="{6C3C8BC8-F283-45AE-878A-BAB7291924A1}"/>
                                    <w:text/>
                                  </w:sdtPr>
                                  <w:sdtEndPr/>
                                  <w:sdtContent>
                                    <w:r w:rsidR="00042322">
                                      <w:t>BenBaxter</w:t>
                                    </w:r>
                                  </w:sdtContent>
                                </w:sdt>
                                <w:r w:rsidR="003806E6">
                                  <w:t> | </w:t>
                                </w:r>
                                <w:sdt>
                                  <w:sdtPr>
                                    <w:alias w:val="Course Title"/>
                                    <w:tag w:val=""/>
                                    <w:id w:val="-728219936"/>
                                    <w:placeholder>
                                      <w:docPart w:val="5EFCFD9FF12B489B838F748A27A86B89"/>
                                    </w:placeholder>
                                    <w:dataBinding w:prefixMappings="xmlns:ns0='http://purl.org/dc/elements/1.1/' xmlns:ns1='http://schemas.openxmlformats.org/package/2006/metadata/core-properties' " w:xpath="/ns1:coreProperties[1]/ns1:keywords[1]" w:storeItemID="{6C3C8BC8-F283-45AE-878A-BAB7291924A1}"/>
                                    <w:text/>
                                  </w:sdtPr>
                                  <w:sdtEndPr/>
                                  <w:sdtContent>
                                    <w:r w:rsidR="00042322">
                                      <w:t>comp2230</w:t>
                                    </w:r>
                                  </w:sdtContent>
                                </w:sdt>
                                <w:r w:rsidR="003806E6">
                                  <w:t> | </w:t>
                                </w:r>
                                <w:sdt>
                                  <w:sdtPr>
                                    <w:alias w:val="Date"/>
                                    <w:tag w:val=""/>
                                    <w:id w:val="2032065285"/>
                                    <w:placeholder>
                                      <w:docPart w:val="5E8B497905DF42C59D21EDF510A3BF00"/>
                                    </w:placeholder>
                                    <w:dataBinding w:prefixMappings="xmlns:ns0='http://schemas.microsoft.com/office/2006/coverPageProps' " w:xpath="/ns0:CoverPageProperties[1]/ns0:PublishDate[1]" w:storeItemID="{55AF091B-3C7A-41E3-B477-F2FDAA23CFDA}"/>
                                    <w:date w:fullDate="2015-02-02T00:00:00Z">
                                      <w:dateFormat w:val="MMMM d, yyyy"/>
                                      <w:lid w:val="en-US"/>
                                      <w:storeMappedDataAs w:val="dateTime"/>
                                      <w:calendar w:val="gregorian"/>
                                    </w:date>
                                  </w:sdtPr>
                                  <w:sdtEndPr/>
                                  <w:sdtContent>
                                    <w:r w:rsidR="00042322">
                                      <w:t>February 2,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66C7A03"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E25771">
                          <w:pPr>
                            <w:pStyle w:val="ContactInfo"/>
                          </w:pPr>
                          <w:sdt>
                            <w:sdtPr>
                              <w:alias w:val="Name"/>
                              <w:tag w:val=""/>
                              <w:id w:val="-304397026"/>
                              <w:placeholder>
                                <w:docPart w:val="DEDDA91257044F8C9E358CD4AA561A48"/>
                              </w:placeholder>
                              <w:dataBinding w:prefixMappings="xmlns:ns0='http://purl.org/dc/elements/1.1/' xmlns:ns1='http://schemas.openxmlformats.org/package/2006/metadata/core-properties' " w:xpath="/ns1:coreProperties[1]/ns0:creator[1]" w:storeItemID="{6C3C8BC8-F283-45AE-878A-BAB7291924A1}"/>
                              <w:text/>
                            </w:sdtPr>
                            <w:sdtEndPr/>
                            <w:sdtContent>
                              <w:r w:rsidR="00042322">
                                <w:t>BenBaxter</w:t>
                              </w:r>
                            </w:sdtContent>
                          </w:sdt>
                          <w:r w:rsidR="003806E6">
                            <w:t> | </w:t>
                          </w:r>
                          <w:sdt>
                            <w:sdtPr>
                              <w:alias w:val="Course Title"/>
                              <w:tag w:val=""/>
                              <w:id w:val="-728219936"/>
                              <w:placeholder>
                                <w:docPart w:val="5EFCFD9FF12B489B838F748A27A86B89"/>
                              </w:placeholder>
                              <w:dataBinding w:prefixMappings="xmlns:ns0='http://purl.org/dc/elements/1.1/' xmlns:ns1='http://schemas.openxmlformats.org/package/2006/metadata/core-properties' " w:xpath="/ns1:coreProperties[1]/ns1:keywords[1]" w:storeItemID="{6C3C8BC8-F283-45AE-878A-BAB7291924A1}"/>
                              <w:text/>
                            </w:sdtPr>
                            <w:sdtEndPr/>
                            <w:sdtContent>
                              <w:r w:rsidR="00042322">
                                <w:t>comp2230</w:t>
                              </w:r>
                            </w:sdtContent>
                          </w:sdt>
                          <w:r w:rsidR="003806E6">
                            <w:t> | </w:t>
                          </w:r>
                          <w:sdt>
                            <w:sdtPr>
                              <w:alias w:val="Date"/>
                              <w:tag w:val=""/>
                              <w:id w:val="2032065285"/>
                              <w:placeholder>
                                <w:docPart w:val="5E8B497905DF42C59D21EDF510A3BF00"/>
                              </w:placeholder>
                              <w:dataBinding w:prefixMappings="xmlns:ns0='http://schemas.microsoft.com/office/2006/coverPageProps' " w:xpath="/ns0:CoverPageProperties[1]/ns0:PublishDate[1]" w:storeItemID="{55AF091B-3C7A-41E3-B477-F2FDAA23CFDA}"/>
                              <w:date w:fullDate="2015-02-02T00:00:00Z">
                                <w:dateFormat w:val="MMMM d, yyyy"/>
                                <w:lid w:val="en-US"/>
                                <w:storeMappedDataAs w:val="dateTime"/>
                                <w:calendar w:val="gregorian"/>
                              </w:date>
                            </w:sdtPr>
                            <w:sdtEndPr/>
                            <w:sdtContent>
                              <w:r w:rsidR="00042322">
                                <w:t>February 2, 2015</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2E1DDE0F" wp14:editId="4ADCBFC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042322">
                                    <w:pPr>
                                      <w:pStyle w:val="Title"/>
                                    </w:pPr>
                                    <w:r>
                                      <w:t>Assignment 3(Linking things)</w:t>
                                    </w:r>
                                  </w:p>
                                </w:sdtContent>
                              </w:sdt>
                              <w:p w:rsidR="002163EE" w:rsidRDefault="00E2577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42322">
                                      <w:t>by ben baxter(t00032663)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E1DDE0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042322">
                              <w:pPr>
                                <w:pStyle w:val="Title"/>
                              </w:pPr>
                              <w:r>
                                <w:t>Assignment 3(Linking things)</w:t>
                              </w:r>
                            </w:p>
                          </w:sdtContent>
                        </w:sdt>
                        <w:p w:rsidR="002163EE" w:rsidRDefault="00E2577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42322">
                                <w:t>by ben baxter(t00032663)</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11B5FAB8" wp14:editId="0D60104E">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042322" w:rsidRPr="00042322" w:rsidRDefault="00042322" w:rsidP="00042322">
      <w:pPr>
        <w:rPr>
          <w:sz w:val="24"/>
          <w:u w:val="single"/>
        </w:rPr>
      </w:pPr>
      <w:r w:rsidRPr="00042322">
        <w:rPr>
          <w:sz w:val="24"/>
          <w:u w:val="single"/>
        </w:rPr>
        <w:lastRenderedPageBreak/>
        <w:t>Problem Definition:</w:t>
      </w:r>
    </w:p>
    <w:p w:rsidR="00042322" w:rsidRDefault="00042322" w:rsidP="00042322">
      <w:pPr>
        <w:rPr>
          <w:sz w:val="24"/>
          <w:u w:val="single"/>
        </w:rPr>
      </w:pPr>
      <w:r w:rsidRPr="00042322">
        <w:rPr>
          <w:sz w:val="24"/>
        </w:rPr>
        <w:tab/>
      </w:r>
      <w:r w:rsidRPr="00042322">
        <w:rPr>
          <w:sz w:val="24"/>
          <w:u w:val="single"/>
        </w:rPr>
        <w:t>Describe problem</w:t>
      </w:r>
    </w:p>
    <w:p w:rsidR="00FD1321" w:rsidRDefault="00FD1321" w:rsidP="00042322">
      <w:pPr>
        <w:rPr>
          <w:sz w:val="24"/>
          <w:u w:val="single"/>
        </w:rPr>
      </w:pPr>
      <w:r>
        <w:rPr>
          <w:sz w:val="24"/>
          <w:u w:val="single"/>
        </w:rPr>
        <w:t>Problem 1</w:t>
      </w:r>
    </w:p>
    <w:p w:rsidR="00C7790D" w:rsidRPr="00C7790D" w:rsidRDefault="00C7790D" w:rsidP="00042322">
      <w:pPr>
        <w:rPr>
          <w:sz w:val="24"/>
        </w:rPr>
      </w:pPr>
      <w:r>
        <w:rPr>
          <w:sz w:val="24"/>
        </w:rPr>
        <w:tab/>
      </w:r>
      <w:r w:rsidR="00C84DEA">
        <w:rPr>
          <w:sz w:val="24"/>
        </w:rPr>
        <w:t>The LinkedList in problem 1 had several missing methods to be completed by the student. The methods had to be written in a general format as both of the next problems classes inherited their methods  from the original.</w:t>
      </w:r>
    </w:p>
    <w:p w:rsidR="00FD1321" w:rsidRDefault="00FD1321" w:rsidP="00FD1321">
      <w:pPr>
        <w:pStyle w:val="ListParagraph"/>
        <w:numPr>
          <w:ilvl w:val="0"/>
          <w:numId w:val="7"/>
        </w:numPr>
        <w:rPr>
          <w:sz w:val="24"/>
        </w:rPr>
      </w:pPr>
      <w:r>
        <w:rPr>
          <w:sz w:val="24"/>
        </w:rPr>
        <w:t>First</w:t>
      </w:r>
      <w:r>
        <w:rPr>
          <w:sz w:val="24"/>
        </w:rPr>
        <w:t>()</w:t>
      </w:r>
    </w:p>
    <w:p w:rsidR="00FD1321" w:rsidRDefault="00FD1321" w:rsidP="00FD1321">
      <w:pPr>
        <w:pStyle w:val="ListParagraph"/>
        <w:numPr>
          <w:ilvl w:val="2"/>
          <w:numId w:val="10"/>
        </w:numPr>
        <w:rPr>
          <w:sz w:val="24"/>
        </w:rPr>
      </w:pPr>
      <w:r>
        <w:rPr>
          <w:sz w:val="24"/>
        </w:rPr>
        <w:t>Pre</w:t>
      </w:r>
      <w:r w:rsidR="00C84DEA">
        <w:rPr>
          <w:sz w:val="24"/>
        </w:rPr>
        <w:t>—</w:t>
      </w:r>
      <w:r w:rsidR="00C84DEA" w:rsidRPr="00C84DEA">
        <w:rPr>
          <w:sz w:val="24"/>
        </w:rPr>
        <w:t xml:space="preserve"> </w:t>
      </w:r>
      <w:r w:rsidR="00C84DEA">
        <w:rPr>
          <w:sz w:val="24"/>
        </w:rPr>
        <w:t>there is an element at the head</w:t>
      </w:r>
      <w:r w:rsidR="00C84DEA">
        <w:rPr>
          <w:sz w:val="24"/>
        </w:rPr>
        <w:t xml:space="preserve"> of the list</w:t>
      </w:r>
    </w:p>
    <w:p w:rsidR="00FD1321" w:rsidRDefault="00FD1321" w:rsidP="00FD1321">
      <w:pPr>
        <w:pStyle w:val="ListParagraph"/>
        <w:numPr>
          <w:ilvl w:val="2"/>
          <w:numId w:val="10"/>
        </w:numPr>
        <w:rPr>
          <w:sz w:val="24"/>
        </w:rPr>
      </w:pPr>
      <w:r>
        <w:rPr>
          <w:sz w:val="24"/>
        </w:rPr>
        <w:t>Post</w:t>
      </w:r>
      <w:r w:rsidR="00C84DEA">
        <w:rPr>
          <w:sz w:val="24"/>
        </w:rPr>
        <w:t xml:space="preserve"> –-the method has returned the element stored at head.</w:t>
      </w:r>
    </w:p>
    <w:p w:rsidR="00FD1321" w:rsidRPr="00FD1321" w:rsidRDefault="00FD1321" w:rsidP="00FD1321">
      <w:pPr>
        <w:pStyle w:val="ListParagraph"/>
        <w:numPr>
          <w:ilvl w:val="2"/>
          <w:numId w:val="10"/>
        </w:numPr>
        <w:rPr>
          <w:sz w:val="24"/>
        </w:rPr>
      </w:pPr>
      <w:r>
        <w:rPr>
          <w:sz w:val="24"/>
        </w:rPr>
        <w:t>Big(O)</w:t>
      </w:r>
      <w:r w:rsidR="00C84DEA">
        <w:rPr>
          <w:sz w:val="24"/>
        </w:rPr>
        <w:t>--- 1</w:t>
      </w:r>
    </w:p>
    <w:p w:rsidR="00FD1321" w:rsidRDefault="00FD1321" w:rsidP="00FD1321">
      <w:pPr>
        <w:pStyle w:val="ListParagraph"/>
        <w:numPr>
          <w:ilvl w:val="0"/>
          <w:numId w:val="7"/>
        </w:numPr>
        <w:rPr>
          <w:sz w:val="24"/>
        </w:rPr>
      </w:pPr>
      <w:r>
        <w:rPr>
          <w:sz w:val="24"/>
        </w:rPr>
        <w:t>Last()</w:t>
      </w:r>
    </w:p>
    <w:p w:rsidR="00FD1321" w:rsidRDefault="00FD1321" w:rsidP="00FD1321">
      <w:pPr>
        <w:pStyle w:val="ListParagraph"/>
        <w:numPr>
          <w:ilvl w:val="1"/>
          <w:numId w:val="7"/>
        </w:numPr>
        <w:rPr>
          <w:sz w:val="24"/>
        </w:rPr>
      </w:pPr>
      <w:r>
        <w:rPr>
          <w:sz w:val="24"/>
        </w:rPr>
        <w:t>Pre</w:t>
      </w:r>
      <w:r w:rsidR="00C84DEA">
        <w:rPr>
          <w:sz w:val="24"/>
        </w:rPr>
        <w:t>--- there is an element at the tail of the list</w:t>
      </w:r>
    </w:p>
    <w:p w:rsidR="00FD1321" w:rsidRDefault="00FD1321" w:rsidP="00FD1321">
      <w:pPr>
        <w:pStyle w:val="ListParagraph"/>
        <w:numPr>
          <w:ilvl w:val="1"/>
          <w:numId w:val="7"/>
        </w:numPr>
        <w:rPr>
          <w:sz w:val="24"/>
        </w:rPr>
      </w:pPr>
      <w:r>
        <w:rPr>
          <w:sz w:val="24"/>
        </w:rPr>
        <w:t>Post</w:t>
      </w:r>
      <w:r w:rsidR="00C84DEA">
        <w:rPr>
          <w:sz w:val="24"/>
        </w:rPr>
        <w:t>---the method  has returned the element stored at the tail</w:t>
      </w:r>
    </w:p>
    <w:p w:rsidR="00FD1321" w:rsidRPr="00FD1321" w:rsidRDefault="00FD1321" w:rsidP="00FD1321">
      <w:pPr>
        <w:pStyle w:val="ListParagraph"/>
        <w:numPr>
          <w:ilvl w:val="1"/>
          <w:numId w:val="7"/>
        </w:numPr>
        <w:rPr>
          <w:sz w:val="24"/>
        </w:rPr>
      </w:pPr>
      <w:r>
        <w:rPr>
          <w:sz w:val="24"/>
        </w:rPr>
        <w:t>Big(</w:t>
      </w:r>
      <w:r>
        <w:rPr>
          <w:sz w:val="24"/>
        </w:rPr>
        <w:t>O)</w:t>
      </w:r>
      <w:r w:rsidR="00C84DEA">
        <w:rPr>
          <w:sz w:val="24"/>
        </w:rPr>
        <w:t>---1</w:t>
      </w:r>
    </w:p>
    <w:p w:rsidR="00FD1321" w:rsidRDefault="00FD1321" w:rsidP="00FD1321">
      <w:pPr>
        <w:pStyle w:val="ListParagraph"/>
        <w:numPr>
          <w:ilvl w:val="0"/>
          <w:numId w:val="7"/>
        </w:numPr>
        <w:rPr>
          <w:sz w:val="24"/>
        </w:rPr>
      </w:pPr>
      <w:r>
        <w:rPr>
          <w:sz w:val="24"/>
        </w:rPr>
        <w:t>RemoveFirst()</w:t>
      </w:r>
    </w:p>
    <w:p w:rsidR="00FD1321" w:rsidRDefault="00FD1321" w:rsidP="00FD1321">
      <w:pPr>
        <w:pStyle w:val="ListParagraph"/>
        <w:numPr>
          <w:ilvl w:val="1"/>
          <w:numId w:val="7"/>
        </w:numPr>
        <w:rPr>
          <w:sz w:val="24"/>
        </w:rPr>
      </w:pPr>
      <w:r>
        <w:rPr>
          <w:sz w:val="24"/>
        </w:rPr>
        <w:t>Pre</w:t>
      </w:r>
      <w:r w:rsidR="00C84DEA">
        <w:rPr>
          <w:sz w:val="24"/>
        </w:rPr>
        <w:t>---there is an element at the head of the list</w:t>
      </w:r>
    </w:p>
    <w:p w:rsidR="00FD1321" w:rsidRDefault="00FD1321" w:rsidP="00FD1321">
      <w:pPr>
        <w:pStyle w:val="ListParagraph"/>
        <w:numPr>
          <w:ilvl w:val="1"/>
          <w:numId w:val="7"/>
        </w:numPr>
        <w:rPr>
          <w:sz w:val="24"/>
        </w:rPr>
      </w:pPr>
      <w:r>
        <w:rPr>
          <w:sz w:val="24"/>
        </w:rPr>
        <w:t>Post</w:t>
      </w:r>
      <w:r w:rsidR="00C84DEA">
        <w:rPr>
          <w:sz w:val="24"/>
        </w:rPr>
        <w:t>---the method returns and removes the element</w:t>
      </w:r>
    </w:p>
    <w:p w:rsidR="00FD1321" w:rsidRPr="00FD1321" w:rsidRDefault="00FD1321" w:rsidP="00FD1321">
      <w:pPr>
        <w:pStyle w:val="ListParagraph"/>
        <w:numPr>
          <w:ilvl w:val="1"/>
          <w:numId w:val="7"/>
        </w:numPr>
        <w:rPr>
          <w:sz w:val="24"/>
        </w:rPr>
      </w:pPr>
      <w:r>
        <w:rPr>
          <w:sz w:val="24"/>
        </w:rPr>
        <w:t>Big(O)</w:t>
      </w:r>
      <w:r w:rsidR="00C84DEA">
        <w:rPr>
          <w:sz w:val="24"/>
        </w:rPr>
        <w:t>---1</w:t>
      </w:r>
    </w:p>
    <w:p w:rsidR="00FD1321" w:rsidRDefault="00FD1321" w:rsidP="00FD1321">
      <w:pPr>
        <w:pStyle w:val="ListParagraph"/>
        <w:numPr>
          <w:ilvl w:val="0"/>
          <w:numId w:val="7"/>
        </w:numPr>
        <w:rPr>
          <w:sz w:val="24"/>
        </w:rPr>
      </w:pPr>
      <w:r>
        <w:rPr>
          <w:sz w:val="24"/>
        </w:rPr>
        <w:t>RemoveLast()</w:t>
      </w:r>
    </w:p>
    <w:p w:rsidR="00FD1321" w:rsidRDefault="00FD1321" w:rsidP="00FD1321">
      <w:pPr>
        <w:pStyle w:val="ListParagraph"/>
        <w:numPr>
          <w:ilvl w:val="1"/>
          <w:numId w:val="7"/>
        </w:numPr>
        <w:rPr>
          <w:sz w:val="24"/>
        </w:rPr>
      </w:pPr>
      <w:r>
        <w:rPr>
          <w:sz w:val="24"/>
        </w:rPr>
        <w:t>Pre</w:t>
      </w:r>
      <w:r w:rsidR="00C84DEA">
        <w:rPr>
          <w:sz w:val="24"/>
        </w:rPr>
        <w:t>---</w:t>
      </w:r>
      <w:r w:rsidR="00C84DEA" w:rsidRPr="00C84DEA">
        <w:rPr>
          <w:sz w:val="24"/>
        </w:rPr>
        <w:t xml:space="preserve"> </w:t>
      </w:r>
      <w:r w:rsidR="00C84DEA">
        <w:rPr>
          <w:sz w:val="24"/>
        </w:rPr>
        <w:t>there is an element at the tail of the list</w:t>
      </w:r>
    </w:p>
    <w:p w:rsidR="00FD1321" w:rsidRDefault="00FD1321" w:rsidP="00FD1321">
      <w:pPr>
        <w:pStyle w:val="ListParagraph"/>
        <w:numPr>
          <w:ilvl w:val="1"/>
          <w:numId w:val="7"/>
        </w:numPr>
        <w:rPr>
          <w:sz w:val="24"/>
        </w:rPr>
      </w:pPr>
      <w:r>
        <w:rPr>
          <w:sz w:val="24"/>
        </w:rPr>
        <w:t>Post</w:t>
      </w:r>
      <w:r w:rsidR="00C84DEA">
        <w:rPr>
          <w:sz w:val="24"/>
        </w:rPr>
        <w:t>---</w:t>
      </w:r>
      <w:r w:rsidR="00C84DEA" w:rsidRPr="00C84DEA">
        <w:rPr>
          <w:sz w:val="24"/>
        </w:rPr>
        <w:t xml:space="preserve"> </w:t>
      </w:r>
      <w:r w:rsidR="00C84DEA">
        <w:rPr>
          <w:sz w:val="24"/>
        </w:rPr>
        <w:t>the method returns and removes the element</w:t>
      </w:r>
    </w:p>
    <w:p w:rsidR="00FD1321" w:rsidRPr="00FD1321" w:rsidRDefault="00FD1321" w:rsidP="00FD1321">
      <w:pPr>
        <w:pStyle w:val="ListParagraph"/>
        <w:numPr>
          <w:ilvl w:val="1"/>
          <w:numId w:val="7"/>
        </w:numPr>
        <w:rPr>
          <w:sz w:val="24"/>
        </w:rPr>
      </w:pPr>
      <w:r>
        <w:rPr>
          <w:sz w:val="24"/>
        </w:rPr>
        <w:t>Big(</w:t>
      </w:r>
      <w:r>
        <w:rPr>
          <w:sz w:val="24"/>
        </w:rPr>
        <w:t>O)</w:t>
      </w:r>
      <w:r w:rsidR="00513BD7">
        <w:rPr>
          <w:sz w:val="24"/>
        </w:rPr>
        <w:t>---n</w:t>
      </w:r>
    </w:p>
    <w:p w:rsidR="00FD1321" w:rsidRDefault="00FD1321" w:rsidP="00FD1321">
      <w:pPr>
        <w:pStyle w:val="ListParagraph"/>
        <w:numPr>
          <w:ilvl w:val="0"/>
          <w:numId w:val="7"/>
        </w:numPr>
        <w:rPr>
          <w:sz w:val="24"/>
        </w:rPr>
      </w:pPr>
      <w:r>
        <w:rPr>
          <w:sz w:val="24"/>
        </w:rPr>
        <w:t>Contains()</w:t>
      </w:r>
    </w:p>
    <w:p w:rsidR="00FD1321" w:rsidRDefault="00FD1321" w:rsidP="00FD1321">
      <w:pPr>
        <w:pStyle w:val="ListParagraph"/>
        <w:numPr>
          <w:ilvl w:val="1"/>
          <w:numId w:val="7"/>
        </w:numPr>
        <w:rPr>
          <w:sz w:val="24"/>
        </w:rPr>
      </w:pPr>
      <w:r>
        <w:rPr>
          <w:sz w:val="24"/>
        </w:rPr>
        <w:t>Pre</w:t>
      </w:r>
      <w:r w:rsidR="00C84DEA">
        <w:rPr>
          <w:sz w:val="24"/>
        </w:rPr>
        <w:t>---a defined target element and a list to check</w:t>
      </w:r>
    </w:p>
    <w:p w:rsidR="00FD1321" w:rsidRDefault="00FD1321" w:rsidP="00FD1321">
      <w:pPr>
        <w:pStyle w:val="ListParagraph"/>
        <w:numPr>
          <w:ilvl w:val="1"/>
          <w:numId w:val="7"/>
        </w:numPr>
        <w:rPr>
          <w:sz w:val="24"/>
        </w:rPr>
      </w:pPr>
      <w:r>
        <w:rPr>
          <w:sz w:val="24"/>
        </w:rPr>
        <w:t>Post</w:t>
      </w:r>
      <w:r w:rsidR="00C84DEA">
        <w:rPr>
          <w:sz w:val="24"/>
        </w:rPr>
        <w:t>--- The Method returns true or false if the target is located</w:t>
      </w:r>
    </w:p>
    <w:p w:rsidR="00FD1321" w:rsidRPr="00FD1321" w:rsidRDefault="00FD1321" w:rsidP="00FD1321">
      <w:pPr>
        <w:pStyle w:val="ListParagraph"/>
        <w:numPr>
          <w:ilvl w:val="1"/>
          <w:numId w:val="7"/>
        </w:numPr>
        <w:rPr>
          <w:sz w:val="24"/>
        </w:rPr>
      </w:pPr>
      <w:r>
        <w:rPr>
          <w:sz w:val="24"/>
        </w:rPr>
        <w:t>Big(O)</w:t>
      </w:r>
      <w:r w:rsidR="00513BD7">
        <w:rPr>
          <w:sz w:val="24"/>
        </w:rPr>
        <w:t>---n</w:t>
      </w:r>
    </w:p>
    <w:p w:rsidR="00FD1321" w:rsidRDefault="00FD1321" w:rsidP="00FD1321">
      <w:pPr>
        <w:pStyle w:val="ListParagraph"/>
        <w:numPr>
          <w:ilvl w:val="0"/>
          <w:numId w:val="7"/>
        </w:numPr>
        <w:rPr>
          <w:sz w:val="24"/>
        </w:rPr>
      </w:pPr>
      <w:r>
        <w:rPr>
          <w:sz w:val="24"/>
        </w:rPr>
        <w:t>isEmpty()</w:t>
      </w:r>
    </w:p>
    <w:p w:rsidR="00FD1321" w:rsidRDefault="00FD1321" w:rsidP="00FD1321">
      <w:pPr>
        <w:pStyle w:val="ListParagraph"/>
        <w:numPr>
          <w:ilvl w:val="1"/>
          <w:numId w:val="7"/>
        </w:numPr>
        <w:rPr>
          <w:sz w:val="24"/>
        </w:rPr>
      </w:pPr>
      <w:r>
        <w:rPr>
          <w:sz w:val="24"/>
        </w:rPr>
        <w:t>Pre</w:t>
      </w:r>
      <w:r w:rsidR="00C84DEA">
        <w:rPr>
          <w:sz w:val="24"/>
        </w:rPr>
        <w:t>--- there is a list</w:t>
      </w:r>
    </w:p>
    <w:p w:rsidR="00FD1321" w:rsidRDefault="00FD1321" w:rsidP="00FD1321">
      <w:pPr>
        <w:pStyle w:val="ListParagraph"/>
        <w:numPr>
          <w:ilvl w:val="1"/>
          <w:numId w:val="7"/>
        </w:numPr>
        <w:rPr>
          <w:sz w:val="24"/>
        </w:rPr>
      </w:pPr>
      <w:r>
        <w:rPr>
          <w:sz w:val="24"/>
        </w:rPr>
        <w:t>Post</w:t>
      </w:r>
      <w:r w:rsidR="00C84DEA">
        <w:rPr>
          <w:sz w:val="24"/>
        </w:rPr>
        <w:t>---returns if the head of the list is null</w:t>
      </w:r>
    </w:p>
    <w:p w:rsidR="00FD1321" w:rsidRPr="00FD1321" w:rsidRDefault="00FD1321" w:rsidP="00FD1321">
      <w:pPr>
        <w:pStyle w:val="ListParagraph"/>
        <w:numPr>
          <w:ilvl w:val="1"/>
          <w:numId w:val="7"/>
        </w:numPr>
        <w:rPr>
          <w:sz w:val="24"/>
        </w:rPr>
      </w:pPr>
      <w:r>
        <w:rPr>
          <w:sz w:val="24"/>
        </w:rPr>
        <w:t>Big(O)</w:t>
      </w:r>
      <w:r w:rsidR="00513BD7">
        <w:rPr>
          <w:sz w:val="24"/>
        </w:rPr>
        <w:t>---1</w:t>
      </w:r>
    </w:p>
    <w:p w:rsidR="00FD1321" w:rsidRDefault="00FD1321" w:rsidP="00FD1321">
      <w:pPr>
        <w:pStyle w:val="ListParagraph"/>
        <w:numPr>
          <w:ilvl w:val="0"/>
          <w:numId w:val="7"/>
        </w:numPr>
        <w:rPr>
          <w:sz w:val="24"/>
        </w:rPr>
      </w:pPr>
      <w:r>
        <w:rPr>
          <w:sz w:val="24"/>
        </w:rPr>
        <w:t>Size()</w:t>
      </w:r>
    </w:p>
    <w:p w:rsidR="00FD1321" w:rsidRDefault="00FD1321" w:rsidP="00FD1321">
      <w:pPr>
        <w:pStyle w:val="ListParagraph"/>
        <w:numPr>
          <w:ilvl w:val="1"/>
          <w:numId w:val="7"/>
        </w:numPr>
        <w:rPr>
          <w:sz w:val="24"/>
        </w:rPr>
      </w:pPr>
      <w:r>
        <w:rPr>
          <w:sz w:val="24"/>
        </w:rPr>
        <w:t>Pre</w:t>
      </w:r>
      <w:r w:rsidR="00513BD7">
        <w:rPr>
          <w:sz w:val="24"/>
        </w:rPr>
        <w:t>---there is a list</w:t>
      </w:r>
    </w:p>
    <w:p w:rsidR="00FD1321" w:rsidRDefault="00FD1321" w:rsidP="00FD1321">
      <w:pPr>
        <w:pStyle w:val="ListParagraph"/>
        <w:numPr>
          <w:ilvl w:val="1"/>
          <w:numId w:val="7"/>
        </w:numPr>
        <w:rPr>
          <w:sz w:val="24"/>
        </w:rPr>
      </w:pPr>
      <w:r>
        <w:rPr>
          <w:sz w:val="24"/>
        </w:rPr>
        <w:t>Post</w:t>
      </w:r>
      <w:r w:rsidR="00513BD7">
        <w:rPr>
          <w:sz w:val="24"/>
        </w:rPr>
        <w:t>—returns the size of the count</w:t>
      </w:r>
    </w:p>
    <w:p w:rsidR="00FD1321" w:rsidRPr="00FD1321" w:rsidRDefault="00FD1321" w:rsidP="00FD1321">
      <w:pPr>
        <w:pStyle w:val="ListParagraph"/>
        <w:numPr>
          <w:ilvl w:val="1"/>
          <w:numId w:val="7"/>
        </w:numPr>
        <w:rPr>
          <w:sz w:val="24"/>
        </w:rPr>
      </w:pPr>
      <w:r>
        <w:rPr>
          <w:sz w:val="24"/>
        </w:rPr>
        <w:t>Big(O)</w:t>
      </w:r>
      <w:r w:rsidR="00513BD7">
        <w:rPr>
          <w:sz w:val="24"/>
        </w:rPr>
        <w:t>---1</w:t>
      </w:r>
    </w:p>
    <w:p w:rsidR="00FD1321" w:rsidRDefault="00FD1321" w:rsidP="00042322">
      <w:pPr>
        <w:pStyle w:val="ListParagraph"/>
        <w:numPr>
          <w:ilvl w:val="0"/>
          <w:numId w:val="7"/>
        </w:numPr>
        <w:rPr>
          <w:sz w:val="24"/>
        </w:rPr>
      </w:pPr>
      <w:r>
        <w:rPr>
          <w:sz w:val="24"/>
        </w:rPr>
        <w:t>toString()</w:t>
      </w:r>
    </w:p>
    <w:p w:rsidR="00FD1321" w:rsidRDefault="00FD1321" w:rsidP="00FD1321">
      <w:pPr>
        <w:pStyle w:val="ListParagraph"/>
        <w:numPr>
          <w:ilvl w:val="1"/>
          <w:numId w:val="7"/>
        </w:numPr>
        <w:rPr>
          <w:sz w:val="24"/>
        </w:rPr>
      </w:pPr>
      <w:r>
        <w:rPr>
          <w:sz w:val="24"/>
        </w:rPr>
        <w:t>Pre</w:t>
      </w:r>
      <w:r w:rsidR="00513BD7">
        <w:rPr>
          <w:sz w:val="24"/>
        </w:rPr>
        <w:t>---there is a list with elements</w:t>
      </w:r>
    </w:p>
    <w:p w:rsidR="00FD1321" w:rsidRDefault="00FD1321" w:rsidP="00FD1321">
      <w:pPr>
        <w:pStyle w:val="ListParagraph"/>
        <w:numPr>
          <w:ilvl w:val="1"/>
          <w:numId w:val="7"/>
        </w:numPr>
        <w:rPr>
          <w:sz w:val="24"/>
        </w:rPr>
      </w:pPr>
      <w:r>
        <w:rPr>
          <w:sz w:val="24"/>
        </w:rPr>
        <w:lastRenderedPageBreak/>
        <w:t>Post</w:t>
      </w:r>
      <w:r w:rsidR="00513BD7">
        <w:rPr>
          <w:sz w:val="24"/>
        </w:rPr>
        <w:t>---the method concatenates the elements into a single string</w:t>
      </w:r>
    </w:p>
    <w:p w:rsidR="00FD1321" w:rsidRPr="00FD1321" w:rsidRDefault="00FD1321" w:rsidP="00FD1321">
      <w:pPr>
        <w:pStyle w:val="ListParagraph"/>
        <w:numPr>
          <w:ilvl w:val="1"/>
          <w:numId w:val="7"/>
        </w:numPr>
        <w:rPr>
          <w:sz w:val="24"/>
        </w:rPr>
      </w:pPr>
      <w:r>
        <w:rPr>
          <w:sz w:val="24"/>
        </w:rPr>
        <w:t>Big(O)</w:t>
      </w:r>
      <w:r w:rsidR="00513BD7">
        <w:rPr>
          <w:sz w:val="24"/>
        </w:rPr>
        <w:t>---n</w:t>
      </w:r>
    </w:p>
    <w:p w:rsidR="00FD1321" w:rsidRPr="00FD1321" w:rsidRDefault="00FD1321" w:rsidP="00FD1321">
      <w:pPr>
        <w:ind w:left="360"/>
        <w:rPr>
          <w:sz w:val="24"/>
        </w:rPr>
      </w:pPr>
    </w:p>
    <w:p w:rsidR="00FD1321" w:rsidRDefault="00FD1321" w:rsidP="00042322">
      <w:pPr>
        <w:rPr>
          <w:sz w:val="24"/>
          <w:u w:val="single"/>
        </w:rPr>
      </w:pPr>
      <w:r>
        <w:rPr>
          <w:sz w:val="24"/>
          <w:u w:val="single"/>
        </w:rPr>
        <w:t>Problem 2</w:t>
      </w:r>
    </w:p>
    <w:p w:rsidR="00513BD7" w:rsidRPr="00513BD7" w:rsidRDefault="00513BD7" w:rsidP="00042322">
      <w:pPr>
        <w:rPr>
          <w:sz w:val="24"/>
        </w:rPr>
      </w:pPr>
      <w:r w:rsidRPr="00513BD7">
        <w:rPr>
          <w:sz w:val="24"/>
        </w:rPr>
        <w:tab/>
      </w:r>
      <w:r>
        <w:rPr>
          <w:sz w:val="24"/>
        </w:rPr>
        <w:t>The LinkedOrderedList had the incomplete method of Add(). The method needed to implement the comparable function so that it can compare any type of data it is given. The method also had to check for empty strings and deal with the head and tail for lists of size 1 and 0.</w:t>
      </w:r>
    </w:p>
    <w:p w:rsidR="00FD1321" w:rsidRDefault="00FD1321" w:rsidP="00FD1321">
      <w:pPr>
        <w:pStyle w:val="ListParagraph"/>
        <w:numPr>
          <w:ilvl w:val="0"/>
          <w:numId w:val="8"/>
        </w:numPr>
        <w:rPr>
          <w:sz w:val="24"/>
        </w:rPr>
      </w:pPr>
      <w:r>
        <w:rPr>
          <w:sz w:val="24"/>
        </w:rPr>
        <w:t>A</w:t>
      </w:r>
      <w:r w:rsidRPr="00FD1321">
        <w:rPr>
          <w:sz w:val="24"/>
        </w:rPr>
        <w:t>dd</w:t>
      </w:r>
      <w:r>
        <w:rPr>
          <w:sz w:val="24"/>
        </w:rPr>
        <w:t>()</w:t>
      </w:r>
    </w:p>
    <w:p w:rsidR="00FD1321" w:rsidRDefault="00FD1321" w:rsidP="00FD1321">
      <w:pPr>
        <w:pStyle w:val="ListParagraph"/>
        <w:numPr>
          <w:ilvl w:val="1"/>
          <w:numId w:val="8"/>
        </w:numPr>
        <w:rPr>
          <w:sz w:val="24"/>
        </w:rPr>
      </w:pPr>
      <w:r>
        <w:rPr>
          <w:sz w:val="24"/>
        </w:rPr>
        <w:t>Pre</w:t>
      </w:r>
      <w:r w:rsidR="00513BD7">
        <w:rPr>
          <w:sz w:val="24"/>
        </w:rPr>
        <w:t>---an element to add and a list to add to.</w:t>
      </w:r>
    </w:p>
    <w:p w:rsidR="00FD1321" w:rsidRDefault="00FD1321" w:rsidP="00FD1321">
      <w:pPr>
        <w:pStyle w:val="ListParagraph"/>
        <w:numPr>
          <w:ilvl w:val="1"/>
          <w:numId w:val="8"/>
        </w:numPr>
        <w:rPr>
          <w:sz w:val="24"/>
        </w:rPr>
      </w:pPr>
      <w:r>
        <w:rPr>
          <w:sz w:val="24"/>
        </w:rPr>
        <w:t>Post</w:t>
      </w:r>
      <w:r w:rsidR="00513BD7">
        <w:rPr>
          <w:sz w:val="24"/>
        </w:rPr>
        <w:t>---the element is added in the proper order base on the comparable method.</w:t>
      </w:r>
    </w:p>
    <w:p w:rsidR="00FD1321" w:rsidRPr="00FD1321" w:rsidRDefault="00FD1321" w:rsidP="00FD1321">
      <w:pPr>
        <w:pStyle w:val="ListParagraph"/>
        <w:numPr>
          <w:ilvl w:val="1"/>
          <w:numId w:val="8"/>
        </w:numPr>
        <w:rPr>
          <w:sz w:val="24"/>
        </w:rPr>
      </w:pPr>
      <w:r>
        <w:rPr>
          <w:sz w:val="24"/>
        </w:rPr>
        <w:t>Big(O)</w:t>
      </w:r>
      <w:r w:rsidR="00513BD7">
        <w:rPr>
          <w:sz w:val="24"/>
        </w:rPr>
        <w:t>---n</w:t>
      </w:r>
    </w:p>
    <w:p w:rsidR="00FD1321" w:rsidRPr="00FD1321" w:rsidRDefault="00FD1321" w:rsidP="00FD1321">
      <w:pPr>
        <w:pStyle w:val="ListParagraph"/>
        <w:rPr>
          <w:sz w:val="24"/>
        </w:rPr>
      </w:pPr>
    </w:p>
    <w:p w:rsidR="00FD1321" w:rsidRDefault="00FD1321" w:rsidP="00FD1321">
      <w:pPr>
        <w:rPr>
          <w:sz w:val="24"/>
          <w:u w:val="single"/>
        </w:rPr>
      </w:pPr>
      <w:r>
        <w:rPr>
          <w:sz w:val="24"/>
          <w:u w:val="single"/>
        </w:rPr>
        <w:t>Problem 3</w:t>
      </w:r>
    </w:p>
    <w:p w:rsidR="00513BD7" w:rsidRPr="00513BD7" w:rsidRDefault="00513BD7" w:rsidP="00FD1321">
      <w:pPr>
        <w:rPr>
          <w:sz w:val="24"/>
        </w:rPr>
      </w:pPr>
      <w:r>
        <w:rPr>
          <w:sz w:val="24"/>
        </w:rPr>
        <w:tab/>
        <w:t>The LinkedUnorderedList had three incomplete methods. All three methods need to account for size zero and one lists. They also needed to keep track of head and tail assignments.</w:t>
      </w:r>
    </w:p>
    <w:p w:rsidR="00FD1321" w:rsidRDefault="00FD1321" w:rsidP="00FD1321">
      <w:pPr>
        <w:pStyle w:val="ListParagraph"/>
        <w:numPr>
          <w:ilvl w:val="0"/>
          <w:numId w:val="8"/>
        </w:numPr>
        <w:rPr>
          <w:sz w:val="24"/>
        </w:rPr>
      </w:pPr>
      <w:r>
        <w:rPr>
          <w:sz w:val="24"/>
        </w:rPr>
        <w:t>addToFront</w:t>
      </w:r>
      <w:r>
        <w:rPr>
          <w:sz w:val="24"/>
        </w:rPr>
        <w:t>()</w:t>
      </w:r>
    </w:p>
    <w:p w:rsidR="00FD1321" w:rsidRDefault="00FD1321" w:rsidP="00FD1321">
      <w:pPr>
        <w:pStyle w:val="ListParagraph"/>
        <w:numPr>
          <w:ilvl w:val="1"/>
          <w:numId w:val="8"/>
        </w:numPr>
        <w:rPr>
          <w:sz w:val="24"/>
        </w:rPr>
      </w:pPr>
      <w:r>
        <w:rPr>
          <w:sz w:val="24"/>
        </w:rPr>
        <w:t>Pre</w:t>
      </w:r>
      <w:r w:rsidR="00513BD7">
        <w:rPr>
          <w:sz w:val="24"/>
        </w:rPr>
        <w:t>---an element to add and a list to add to</w:t>
      </w:r>
    </w:p>
    <w:p w:rsidR="00FD1321" w:rsidRDefault="00FD1321" w:rsidP="00FD1321">
      <w:pPr>
        <w:pStyle w:val="ListParagraph"/>
        <w:numPr>
          <w:ilvl w:val="1"/>
          <w:numId w:val="8"/>
        </w:numPr>
        <w:rPr>
          <w:sz w:val="24"/>
        </w:rPr>
      </w:pPr>
      <w:r>
        <w:rPr>
          <w:sz w:val="24"/>
        </w:rPr>
        <w:t>Post</w:t>
      </w:r>
      <w:r w:rsidR="00513BD7">
        <w:rPr>
          <w:sz w:val="24"/>
        </w:rPr>
        <w:t>----the element is added at the front of the list and becomes the new head</w:t>
      </w:r>
    </w:p>
    <w:p w:rsidR="00FD1321" w:rsidRPr="00FD1321" w:rsidRDefault="00FD1321" w:rsidP="00FD1321">
      <w:pPr>
        <w:pStyle w:val="ListParagraph"/>
        <w:numPr>
          <w:ilvl w:val="1"/>
          <w:numId w:val="8"/>
        </w:numPr>
        <w:rPr>
          <w:sz w:val="24"/>
        </w:rPr>
      </w:pPr>
      <w:r>
        <w:rPr>
          <w:sz w:val="24"/>
        </w:rPr>
        <w:t>Big(O)</w:t>
      </w:r>
      <w:r w:rsidR="00513BD7">
        <w:rPr>
          <w:sz w:val="24"/>
        </w:rPr>
        <w:t>---1</w:t>
      </w:r>
    </w:p>
    <w:p w:rsidR="00FD1321" w:rsidRDefault="00FD1321" w:rsidP="00FD1321">
      <w:pPr>
        <w:pStyle w:val="ListParagraph"/>
        <w:numPr>
          <w:ilvl w:val="0"/>
          <w:numId w:val="8"/>
        </w:numPr>
        <w:rPr>
          <w:sz w:val="24"/>
        </w:rPr>
      </w:pPr>
      <w:r>
        <w:rPr>
          <w:sz w:val="24"/>
        </w:rPr>
        <w:t>addToRear</w:t>
      </w:r>
      <w:r>
        <w:rPr>
          <w:sz w:val="24"/>
        </w:rPr>
        <w:t>()</w:t>
      </w:r>
    </w:p>
    <w:p w:rsidR="00FD1321" w:rsidRDefault="00FD1321" w:rsidP="00FD1321">
      <w:pPr>
        <w:pStyle w:val="ListParagraph"/>
        <w:numPr>
          <w:ilvl w:val="1"/>
          <w:numId w:val="8"/>
        </w:numPr>
        <w:rPr>
          <w:sz w:val="24"/>
        </w:rPr>
      </w:pPr>
      <w:r>
        <w:rPr>
          <w:sz w:val="24"/>
        </w:rPr>
        <w:t>Pre</w:t>
      </w:r>
      <w:r w:rsidR="00513BD7">
        <w:rPr>
          <w:sz w:val="24"/>
        </w:rPr>
        <w:t>---an element to add and a list to add to</w:t>
      </w:r>
    </w:p>
    <w:p w:rsidR="00FD1321" w:rsidRDefault="00FD1321" w:rsidP="00FD1321">
      <w:pPr>
        <w:pStyle w:val="ListParagraph"/>
        <w:numPr>
          <w:ilvl w:val="1"/>
          <w:numId w:val="8"/>
        </w:numPr>
        <w:rPr>
          <w:sz w:val="24"/>
        </w:rPr>
      </w:pPr>
      <w:r>
        <w:rPr>
          <w:sz w:val="24"/>
        </w:rPr>
        <w:t>Post</w:t>
      </w:r>
      <w:r w:rsidR="00513BD7">
        <w:rPr>
          <w:sz w:val="24"/>
        </w:rPr>
        <w:t>----the element is added at the rear of the list and becomes the new tail</w:t>
      </w:r>
    </w:p>
    <w:p w:rsidR="00FD1321" w:rsidRPr="00FD1321" w:rsidRDefault="00FD1321" w:rsidP="00FD1321">
      <w:pPr>
        <w:pStyle w:val="ListParagraph"/>
        <w:numPr>
          <w:ilvl w:val="1"/>
          <w:numId w:val="8"/>
        </w:numPr>
        <w:rPr>
          <w:sz w:val="24"/>
        </w:rPr>
      </w:pPr>
      <w:r>
        <w:rPr>
          <w:sz w:val="24"/>
        </w:rPr>
        <w:t>Big(O)</w:t>
      </w:r>
      <w:r w:rsidR="00513BD7">
        <w:rPr>
          <w:sz w:val="24"/>
        </w:rPr>
        <w:t>---1</w:t>
      </w:r>
    </w:p>
    <w:p w:rsidR="00042322" w:rsidRDefault="00FD1321" w:rsidP="00042322">
      <w:pPr>
        <w:pStyle w:val="ListParagraph"/>
        <w:numPr>
          <w:ilvl w:val="0"/>
          <w:numId w:val="8"/>
        </w:numPr>
        <w:rPr>
          <w:sz w:val="24"/>
        </w:rPr>
      </w:pPr>
      <w:r>
        <w:rPr>
          <w:sz w:val="24"/>
        </w:rPr>
        <w:t>addAfter</w:t>
      </w:r>
      <w:r>
        <w:rPr>
          <w:sz w:val="24"/>
        </w:rPr>
        <w:t>()</w:t>
      </w:r>
    </w:p>
    <w:p w:rsidR="00FD1321" w:rsidRDefault="00FD1321" w:rsidP="00FD1321">
      <w:pPr>
        <w:pStyle w:val="ListParagraph"/>
        <w:numPr>
          <w:ilvl w:val="1"/>
          <w:numId w:val="8"/>
        </w:numPr>
        <w:rPr>
          <w:sz w:val="24"/>
        </w:rPr>
      </w:pPr>
      <w:r>
        <w:rPr>
          <w:sz w:val="24"/>
        </w:rPr>
        <w:t>Pre</w:t>
      </w:r>
      <w:r w:rsidR="00513BD7">
        <w:rPr>
          <w:sz w:val="24"/>
        </w:rPr>
        <w:t>---an element to add and a target element in an existing list to add after</w:t>
      </w:r>
    </w:p>
    <w:p w:rsidR="00FD1321" w:rsidRDefault="00FD1321" w:rsidP="00FD1321">
      <w:pPr>
        <w:pStyle w:val="ListParagraph"/>
        <w:numPr>
          <w:ilvl w:val="1"/>
          <w:numId w:val="8"/>
        </w:numPr>
        <w:rPr>
          <w:sz w:val="24"/>
        </w:rPr>
      </w:pPr>
      <w:r>
        <w:rPr>
          <w:sz w:val="24"/>
        </w:rPr>
        <w:t>Post</w:t>
      </w:r>
      <w:r w:rsidR="00513BD7">
        <w:rPr>
          <w:sz w:val="24"/>
        </w:rPr>
        <w:t>---the method adds the element after the target element and deals with any remaining elements as well as head or tail conditions.</w:t>
      </w:r>
    </w:p>
    <w:p w:rsidR="00513BD7" w:rsidRDefault="00FD1321" w:rsidP="00042322">
      <w:pPr>
        <w:pStyle w:val="ListParagraph"/>
        <w:numPr>
          <w:ilvl w:val="1"/>
          <w:numId w:val="8"/>
        </w:numPr>
        <w:rPr>
          <w:sz w:val="24"/>
        </w:rPr>
      </w:pPr>
      <w:r>
        <w:rPr>
          <w:sz w:val="24"/>
        </w:rPr>
        <w:t>Big(O)</w:t>
      </w:r>
      <w:r w:rsidR="00513BD7">
        <w:rPr>
          <w:sz w:val="24"/>
        </w:rPr>
        <w:t>---n</w:t>
      </w:r>
      <w:bookmarkStart w:id="5" w:name="_GoBack"/>
      <w:bookmarkEnd w:id="5"/>
    </w:p>
    <w:p w:rsidR="00042322" w:rsidRPr="00513BD7" w:rsidRDefault="00042322" w:rsidP="00513BD7">
      <w:pPr>
        <w:rPr>
          <w:sz w:val="24"/>
        </w:rPr>
      </w:pPr>
      <w:r w:rsidRPr="00513BD7">
        <w:rPr>
          <w:sz w:val="24"/>
          <w:u w:val="single"/>
        </w:rPr>
        <w:lastRenderedPageBreak/>
        <w:t>Output</w:t>
      </w:r>
    </w:p>
    <w:p w:rsidR="00042322" w:rsidRPr="00042322" w:rsidRDefault="00042322" w:rsidP="00042322">
      <w:pPr>
        <w:rPr>
          <w:sz w:val="24"/>
        </w:rPr>
      </w:pPr>
      <w:r>
        <w:rPr>
          <w:noProof/>
          <w:sz w:val="24"/>
          <w:lang w:eastAsia="en-US"/>
        </w:rPr>
        <w:drawing>
          <wp:inline distT="0" distB="0" distL="0" distR="0">
            <wp:extent cx="5476875" cy="714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7143750"/>
                    </a:xfrm>
                    <a:prstGeom prst="rect">
                      <a:avLst/>
                    </a:prstGeom>
                    <a:noFill/>
                    <a:ln>
                      <a:noFill/>
                    </a:ln>
                  </pic:spPr>
                </pic:pic>
              </a:graphicData>
            </a:graphic>
          </wp:inline>
        </w:drawing>
      </w:r>
    </w:p>
    <w:sectPr w:rsidR="00042322" w:rsidRPr="00042322">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771" w:rsidRDefault="00E25771">
      <w:pPr>
        <w:spacing w:before="0" w:after="0" w:line="240" w:lineRule="auto"/>
      </w:pPr>
      <w:r>
        <w:separator/>
      </w:r>
    </w:p>
  </w:endnote>
  <w:endnote w:type="continuationSeparator" w:id="0">
    <w:p w:rsidR="00E25771" w:rsidRDefault="00E257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130C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771" w:rsidRDefault="00E25771">
      <w:pPr>
        <w:spacing w:before="0" w:after="0" w:line="240" w:lineRule="auto"/>
      </w:pPr>
      <w:r>
        <w:separator/>
      </w:r>
    </w:p>
  </w:footnote>
  <w:footnote w:type="continuationSeparator" w:id="0">
    <w:p w:rsidR="00E25771" w:rsidRDefault="00E257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2550202"/>
    <w:multiLevelType w:val="hybridMultilevel"/>
    <w:tmpl w:val="5C8E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95B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E523589"/>
    <w:multiLevelType w:val="hybridMultilevel"/>
    <w:tmpl w:val="86F0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559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22"/>
    <w:rsid w:val="000130C2"/>
    <w:rsid w:val="00042322"/>
    <w:rsid w:val="002163EE"/>
    <w:rsid w:val="003806E6"/>
    <w:rsid w:val="00513BD7"/>
    <w:rsid w:val="006704D8"/>
    <w:rsid w:val="00C7790D"/>
    <w:rsid w:val="00C84DEA"/>
    <w:rsid w:val="00E25771"/>
    <w:rsid w:val="00FD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DC96B63-931F-412B-95A5-623785B3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D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axter316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DDA91257044F8C9E358CD4AA561A48"/>
        <w:category>
          <w:name w:val="General"/>
          <w:gallery w:val="placeholder"/>
        </w:category>
        <w:types>
          <w:type w:val="bbPlcHdr"/>
        </w:types>
        <w:behaviors>
          <w:behavior w:val="content"/>
        </w:behaviors>
        <w:guid w:val="{624AF4E4-4544-490C-9E0F-FCAAAC59EBC8}"/>
      </w:docPartPr>
      <w:docPartBody>
        <w:p w:rsidR="00000000" w:rsidRDefault="00B207AC">
          <w:pPr>
            <w:pStyle w:val="DEDDA91257044F8C9E358CD4AA561A48"/>
          </w:pPr>
          <w:r>
            <w:t>[Name]</w:t>
          </w:r>
        </w:p>
      </w:docPartBody>
    </w:docPart>
    <w:docPart>
      <w:docPartPr>
        <w:name w:val="5EFCFD9FF12B489B838F748A27A86B89"/>
        <w:category>
          <w:name w:val="General"/>
          <w:gallery w:val="placeholder"/>
        </w:category>
        <w:types>
          <w:type w:val="bbPlcHdr"/>
        </w:types>
        <w:behaviors>
          <w:behavior w:val="content"/>
        </w:behaviors>
        <w:guid w:val="{F646CFC4-E9E5-4E13-B7F2-27854BE611CE}"/>
      </w:docPartPr>
      <w:docPartBody>
        <w:p w:rsidR="00000000" w:rsidRDefault="00B207AC">
          <w:pPr>
            <w:pStyle w:val="5EFCFD9FF12B489B838F748A27A86B89"/>
          </w:pPr>
          <w:r>
            <w:t>[Course Title]</w:t>
          </w:r>
        </w:p>
      </w:docPartBody>
    </w:docPart>
    <w:docPart>
      <w:docPartPr>
        <w:name w:val="5E8B497905DF42C59D21EDF510A3BF00"/>
        <w:category>
          <w:name w:val="General"/>
          <w:gallery w:val="placeholder"/>
        </w:category>
        <w:types>
          <w:type w:val="bbPlcHdr"/>
        </w:types>
        <w:behaviors>
          <w:behavior w:val="content"/>
        </w:behaviors>
        <w:guid w:val="{01BCD9F7-6421-47E9-AA57-004FEB958D37}"/>
      </w:docPartPr>
      <w:docPartBody>
        <w:p w:rsidR="00000000" w:rsidRDefault="00B207AC">
          <w:pPr>
            <w:pStyle w:val="5E8B497905DF42C59D21EDF510A3BF0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AC"/>
    <w:rsid w:val="00B2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775F5ED6714459BBEEE15D5FC33D58A">
    <w:name w:val="C775F5ED6714459BBEEE15D5FC33D58A"/>
  </w:style>
  <w:style w:type="paragraph" w:customStyle="1" w:styleId="DEDDA91257044F8C9E358CD4AA561A48">
    <w:name w:val="DEDDA91257044F8C9E358CD4AA561A48"/>
  </w:style>
  <w:style w:type="paragraph" w:customStyle="1" w:styleId="5EFCFD9FF12B489B838F748A27A86B89">
    <w:name w:val="5EFCFD9FF12B489B838F748A27A86B89"/>
  </w:style>
  <w:style w:type="paragraph" w:customStyle="1" w:styleId="5E8B497905DF42C59D21EDF510A3BF00">
    <w:name w:val="5E8B497905DF42C59D21EDF510A3BF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243F342-2230-4574-BC35-E8E80B17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88</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3(Linking things)</dc:title>
  <dc:subject>by ben baxter(t00032663)</dc:subject>
  <dc:creator>BenBaxter</dc:creator>
  <cp:keywords>comp2230</cp:keywords>
  <cp:lastModifiedBy>BBaxter3160</cp:lastModifiedBy>
  <cp:revision>1</cp:revision>
  <dcterms:created xsi:type="dcterms:W3CDTF">2015-02-03T04:43:00Z</dcterms:created>
  <dcterms:modified xsi:type="dcterms:W3CDTF">2015-02-03T06:12:00Z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